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A95A" w14:textId="77777777" w:rsidR="00C767A6" w:rsidRPr="00CD48CC" w:rsidRDefault="00C767A6">
      <w:pPr>
        <w:rPr>
          <w:lang w:val="en-US"/>
        </w:rPr>
      </w:pPr>
    </w:p>
    <w:p w14:paraId="277FFBA8" w14:textId="77777777" w:rsidR="00C767A6" w:rsidRDefault="00C767A6"/>
    <w:p w14:paraId="5EF5DCFB" w14:textId="77777777" w:rsidR="00C767A6" w:rsidRDefault="00C767A6"/>
    <w:p w14:paraId="306BAFE3" w14:textId="77777777" w:rsidR="00C767A6" w:rsidRDefault="00C767A6"/>
    <w:p w14:paraId="04F25919" w14:textId="77777777" w:rsidR="00C767A6" w:rsidRDefault="00C767A6"/>
    <w:p w14:paraId="1820F250" w14:textId="77777777" w:rsidR="00C767A6" w:rsidRDefault="00C767A6"/>
    <w:p w14:paraId="6E90BF83" w14:textId="77777777" w:rsidR="00C767A6" w:rsidRDefault="00C767A6"/>
    <w:p w14:paraId="77FCDAE0" w14:textId="77777777" w:rsidR="00C767A6" w:rsidRDefault="00C767A6"/>
    <w:p w14:paraId="6A6F14B8" w14:textId="77777777" w:rsidR="00C767A6" w:rsidRDefault="00C767A6"/>
    <w:p w14:paraId="7A098206" w14:textId="77777777" w:rsidR="00C767A6" w:rsidRDefault="00C767A6"/>
    <w:p w14:paraId="53F97E8F" w14:textId="77777777" w:rsidR="00C767A6" w:rsidRDefault="00C767A6"/>
    <w:p w14:paraId="2E8901C6" w14:textId="77777777" w:rsidR="00C767A6" w:rsidRDefault="00C767A6"/>
    <w:p w14:paraId="35F764C4" w14:textId="77777777" w:rsidR="00C767A6" w:rsidRDefault="00C767A6"/>
    <w:p w14:paraId="5F2042D4" w14:textId="77777777" w:rsidR="00C767A6" w:rsidRDefault="00C767A6"/>
    <w:p w14:paraId="5BBEFA61" w14:textId="77777777" w:rsidR="00C767A6" w:rsidRDefault="00C767A6"/>
    <w:p w14:paraId="1384A07D" w14:textId="73B0ABE2" w:rsidR="00C767A6" w:rsidRPr="00C767A6" w:rsidRDefault="00C767A6" w:rsidP="00C767A6">
      <w:pPr>
        <w:spacing w:line="360" w:lineRule="auto"/>
        <w:rPr>
          <w:b/>
          <w:bCs/>
          <w:sz w:val="28"/>
          <w:szCs w:val="28"/>
        </w:rPr>
      </w:pPr>
      <w:r w:rsidRPr="00C767A6">
        <w:rPr>
          <w:b/>
          <w:bCs/>
          <w:sz w:val="28"/>
          <w:szCs w:val="28"/>
        </w:rPr>
        <w:t xml:space="preserve">Заказная техническая документация для </w:t>
      </w:r>
      <w:r w:rsidRPr="00C767A6">
        <w:rPr>
          <w:b/>
          <w:bCs/>
          <w:sz w:val="28"/>
          <w:szCs w:val="28"/>
          <w:lang w:val="en-US"/>
        </w:rPr>
        <w:t>IT</w:t>
      </w:r>
      <w:r w:rsidRPr="00C767A6">
        <w:rPr>
          <w:b/>
          <w:bCs/>
          <w:caps/>
          <w:sz w:val="28"/>
          <w:szCs w:val="28"/>
        </w:rPr>
        <w:t>-</w:t>
      </w:r>
      <w:r w:rsidRPr="00C767A6">
        <w:rPr>
          <w:b/>
          <w:bCs/>
          <w:sz w:val="28"/>
          <w:szCs w:val="28"/>
        </w:rPr>
        <w:t>бизнеса</w:t>
      </w:r>
    </w:p>
    <w:p w14:paraId="06E2198D" w14:textId="4D7952EA" w:rsidR="00C767A6" w:rsidRDefault="009319EF" w:rsidP="00C767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Прокаев Арсений</w:t>
      </w:r>
    </w:p>
    <w:p w14:paraId="2D269F45" w14:textId="61BF6712" w:rsidR="00C767A6" w:rsidRPr="00C767A6" w:rsidRDefault="00C767A6" w:rsidP="00C767A6">
      <w:pPr>
        <w:spacing w:line="360" w:lineRule="auto"/>
        <w:rPr>
          <w:sz w:val="28"/>
          <w:szCs w:val="28"/>
        </w:rPr>
      </w:pPr>
      <w:r w:rsidRPr="00C767A6">
        <w:rPr>
          <w:sz w:val="28"/>
          <w:szCs w:val="28"/>
        </w:rPr>
        <w:t>Ведущий технический писатель</w:t>
      </w:r>
    </w:p>
    <w:p w14:paraId="71AE5AEC" w14:textId="6B4522DE" w:rsidR="00C767A6" w:rsidRPr="009319EF" w:rsidRDefault="00C767A6" w:rsidP="00C767A6">
      <w:pPr>
        <w:spacing w:line="360" w:lineRule="auto"/>
        <w:rPr>
          <w:caps/>
          <w:sz w:val="28"/>
          <w:szCs w:val="28"/>
        </w:rPr>
      </w:pPr>
      <w:r w:rsidRPr="00C767A6">
        <w:rPr>
          <w:sz w:val="28"/>
          <w:szCs w:val="28"/>
          <w:lang w:val="en-US"/>
        </w:rPr>
        <w:t>WhatsApp</w:t>
      </w:r>
      <w:r w:rsidRPr="00CD48CC">
        <w:rPr>
          <w:sz w:val="28"/>
          <w:szCs w:val="28"/>
        </w:rPr>
        <w:t>/</w:t>
      </w:r>
      <w:r w:rsidRPr="00C767A6">
        <w:rPr>
          <w:sz w:val="28"/>
          <w:szCs w:val="28"/>
          <w:lang w:val="en-US"/>
        </w:rPr>
        <w:t>Telegram</w:t>
      </w:r>
      <w:r w:rsidRPr="00CD48CC">
        <w:rPr>
          <w:sz w:val="28"/>
          <w:szCs w:val="28"/>
        </w:rPr>
        <w:t xml:space="preserve"> </w:t>
      </w:r>
      <w:r w:rsidRPr="00CD48CC">
        <w:rPr>
          <w:caps/>
          <w:sz w:val="28"/>
          <w:szCs w:val="28"/>
        </w:rPr>
        <w:t>+7 (</w:t>
      </w:r>
      <w:r w:rsidR="009319EF" w:rsidRPr="00CD48CC">
        <w:rPr>
          <w:caps/>
          <w:sz w:val="28"/>
          <w:szCs w:val="28"/>
        </w:rPr>
        <w:t>919</w:t>
      </w:r>
      <w:r w:rsidRPr="00CD48CC">
        <w:rPr>
          <w:caps/>
          <w:sz w:val="28"/>
          <w:szCs w:val="28"/>
        </w:rPr>
        <w:t xml:space="preserve">) </w:t>
      </w:r>
      <w:r w:rsidR="009319EF" w:rsidRPr="00CD48CC">
        <w:rPr>
          <w:caps/>
          <w:sz w:val="28"/>
          <w:szCs w:val="28"/>
        </w:rPr>
        <w:t>688</w:t>
      </w:r>
      <w:r w:rsidRPr="00CD48CC">
        <w:rPr>
          <w:caps/>
          <w:sz w:val="28"/>
          <w:szCs w:val="28"/>
        </w:rPr>
        <w:t>-</w:t>
      </w:r>
      <w:r w:rsidR="009319EF" w:rsidRPr="00CD48CC">
        <w:rPr>
          <w:caps/>
          <w:sz w:val="28"/>
          <w:szCs w:val="28"/>
        </w:rPr>
        <w:t>46</w:t>
      </w:r>
      <w:r w:rsidRPr="00CD48CC">
        <w:rPr>
          <w:caps/>
          <w:sz w:val="28"/>
          <w:szCs w:val="28"/>
        </w:rPr>
        <w:t>-</w:t>
      </w:r>
      <w:r w:rsidR="009319EF" w:rsidRPr="00CD48CC">
        <w:rPr>
          <w:caps/>
          <w:sz w:val="28"/>
          <w:szCs w:val="28"/>
        </w:rPr>
        <w:t>4</w:t>
      </w:r>
      <w:r w:rsidR="009319EF">
        <w:rPr>
          <w:caps/>
          <w:sz w:val="28"/>
          <w:szCs w:val="28"/>
        </w:rPr>
        <w:t>8</w:t>
      </w:r>
    </w:p>
    <w:p w14:paraId="28FE9D56" w14:textId="344DDDF1" w:rsidR="00C767A6" w:rsidRPr="009319EF" w:rsidRDefault="00EC08A9" w:rsidP="00C767A6">
      <w:pPr>
        <w:spacing w:line="360" w:lineRule="auto"/>
        <w:rPr>
          <w:sz w:val="28"/>
          <w:szCs w:val="28"/>
          <w:lang w:val="en-US"/>
        </w:rPr>
      </w:pPr>
      <w:hyperlink r:id="rId8" w:history="1">
        <w:r w:rsidR="009319EF" w:rsidRPr="00883076">
          <w:rPr>
            <w:rStyle w:val="Hyperlink"/>
            <w:sz w:val="28"/>
            <w:szCs w:val="28"/>
            <w:lang w:val="en-US"/>
          </w:rPr>
          <w:t>skyperfect2@mail.ru</w:t>
        </w:r>
      </w:hyperlink>
      <w:r w:rsidR="009319EF" w:rsidRPr="009319EF">
        <w:rPr>
          <w:sz w:val="28"/>
          <w:szCs w:val="28"/>
          <w:lang w:val="en-US"/>
        </w:rPr>
        <w:t xml:space="preserve"> </w:t>
      </w:r>
    </w:p>
    <w:p w14:paraId="2D03BE01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71C0BF47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104099D2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26BD28EA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002FEE16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02DD1A0C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76EB7DDD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4F23E7EF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3460BA32" w14:textId="77777777" w:rsidR="00C767A6" w:rsidRPr="009319EF" w:rsidRDefault="00C767A6" w:rsidP="00C767A6">
      <w:pPr>
        <w:spacing w:line="360" w:lineRule="auto"/>
        <w:rPr>
          <w:sz w:val="28"/>
          <w:szCs w:val="28"/>
          <w:lang w:val="en-US"/>
        </w:rPr>
      </w:pPr>
    </w:p>
    <w:p w14:paraId="31DAEB78" w14:textId="64545D1A" w:rsidR="00C767A6" w:rsidRDefault="00C767A6">
      <w:r>
        <w:rPr>
          <w:caps/>
        </w:rPr>
        <w:br w:type="page"/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4491"/>
        <w:gridCol w:w="962"/>
        <w:gridCol w:w="4468"/>
      </w:tblGrid>
      <w:tr w:rsidR="00D826AE" w:rsidRPr="00467546" w14:paraId="520B5759" w14:textId="77777777" w:rsidTr="00984380">
        <w:trPr>
          <w:trHeight w:val="362"/>
        </w:trPr>
        <w:tc>
          <w:tcPr>
            <w:tcW w:w="2263" w:type="pct"/>
          </w:tcPr>
          <w:p w14:paraId="670FCD6E" w14:textId="0356BE9B" w:rsidR="00D826AE" w:rsidRPr="00467546" w:rsidRDefault="00D826AE" w:rsidP="008D4E05">
            <w:pPr>
              <w:pStyle w:val="34ffffa"/>
            </w:pPr>
            <w:r w:rsidRPr="00467546">
              <w:lastRenderedPageBreak/>
              <w:t>УТВЕРЖДАЮ</w:t>
            </w:r>
          </w:p>
        </w:tc>
        <w:tc>
          <w:tcPr>
            <w:tcW w:w="485" w:type="pct"/>
          </w:tcPr>
          <w:p w14:paraId="6448EDF8" w14:textId="77777777" w:rsidR="00D826AE" w:rsidRPr="00467546" w:rsidRDefault="00D826AE" w:rsidP="008D4E05">
            <w:pPr>
              <w:pStyle w:val="34ffffa"/>
            </w:pPr>
          </w:p>
        </w:tc>
        <w:tc>
          <w:tcPr>
            <w:tcW w:w="2252" w:type="pct"/>
            <w:vAlign w:val="bottom"/>
          </w:tcPr>
          <w:p w14:paraId="5CDE2A58" w14:textId="77777777" w:rsidR="00D826AE" w:rsidRPr="00467546" w:rsidRDefault="00D826AE" w:rsidP="008D4E05">
            <w:pPr>
              <w:pStyle w:val="34ffffa"/>
            </w:pPr>
            <w:r w:rsidRPr="00467546">
              <w:t>УТВЕРЖДАЮ</w:t>
            </w:r>
          </w:p>
        </w:tc>
      </w:tr>
      <w:tr w:rsidR="00D826AE" w:rsidRPr="00467546" w14:paraId="3D8F1731" w14:textId="77777777" w:rsidTr="00984380">
        <w:trPr>
          <w:trHeight w:val="362"/>
        </w:trPr>
        <w:tc>
          <w:tcPr>
            <w:tcW w:w="2263" w:type="pct"/>
            <w:tcMar>
              <w:top w:w="454" w:type="dxa"/>
              <w:bottom w:w="454" w:type="dxa"/>
            </w:tcMar>
          </w:tcPr>
          <w:p w14:paraId="1822C1F5" w14:textId="77777777" w:rsidR="00D826AE" w:rsidRPr="007E13CC" w:rsidRDefault="00D826AE" w:rsidP="008D4E05">
            <w:pPr>
              <w:pStyle w:val="34ffffb"/>
              <w:rPr>
                <w:b/>
                <w:bCs/>
              </w:rPr>
            </w:pPr>
            <w:r w:rsidRPr="007E13CC">
              <w:rPr>
                <w:b/>
                <w:bCs/>
              </w:rPr>
              <w:t>Заказчик:</w:t>
            </w:r>
          </w:p>
          <w:p w14:paraId="619347AE" w14:textId="77777777" w:rsidR="00D826AE" w:rsidRPr="007E13CC" w:rsidRDefault="007E13CC" w:rsidP="008D4E05">
            <w:pPr>
              <w:pStyle w:val="34ffffb"/>
              <w:rPr>
                <w:color w:val="A6A6A6" w:themeColor="background1" w:themeShade="A6"/>
              </w:rPr>
            </w:pPr>
            <w:r w:rsidRPr="007E13CC">
              <w:rPr>
                <w:color w:val="A6A6A6" w:themeColor="background1" w:themeShade="A6"/>
              </w:rPr>
              <w:t>Должность</w:t>
            </w:r>
          </w:p>
          <w:p w14:paraId="08779891" w14:textId="35067735" w:rsidR="007E13CC" w:rsidRPr="009319EF" w:rsidRDefault="009319EF" w:rsidP="008D4E05">
            <w:pPr>
              <w:pStyle w:val="34ffffb"/>
              <w:rPr>
                <w:b/>
                <w:bCs/>
              </w:rPr>
            </w:pPr>
            <w:r>
              <w:rPr>
                <w:b/>
                <w:bCs/>
              </w:rPr>
              <w:t>ООО «Автосистем»</w:t>
            </w:r>
          </w:p>
        </w:tc>
        <w:tc>
          <w:tcPr>
            <w:tcW w:w="485" w:type="pct"/>
            <w:tcMar>
              <w:top w:w="454" w:type="dxa"/>
              <w:bottom w:w="454" w:type="dxa"/>
            </w:tcMar>
          </w:tcPr>
          <w:p w14:paraId="6F24ADDE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  <w:tcMar>
              <w:top w:w="454" w:type="dxa"/>
              <w:bottom w:w="454" w:type="dxa"/>
            </w:tcMar>
          </w:tcPr>
          <w:p w14:paraId="6D2F0A84" w14:textId="77777777" w:rsidR="00D826AE" w:rsidRPr="007E13CC" w:rsidRDefault="00D826AE" w:rsidP="008D4E05">
            <w:pPr>
              <w:pStyle w:val="34ffffb"/>
              <w:rPr>
                <w:b/>
                <w:bCs/>
              </w:rPr>
            </w:pPr>
            <w:r w:rsidRPr="007E13CC">
              <w:rPr>
                <w:b/>
                <w:bCs/>
              </w:rPr>
              <w:t>Подрядчик:</w:t>
            </w:r>
          </w:p>
          <w:p w14:paraId="1E0B99A9" w14:textId="3E6E6C37" w:rsidR="007E13CC" w:rsidRPr="007E13CC" w:rsidRDefault="007E13CC" w:rsidP="007E13CC">
            <w:pPr>
              <w:pStyle w:val="34ffffb"/>
              <w:rPr>
                <w:color w:val="A6A6A6" w:themeColor="background1" w:themeShade="A6"/>
              </w:rPr>
            </w:pPr>
          </w:p>
          <w:p w14:paraId="40B3674F" w14:textId="43CE3669" w:rsidR="00D826AE" w:rsidRPr="00467546" w:rsidRDefault="00D826AE" w:rsidP="007E13CC">
            <w:pPr>
              <w:pStyle w:val="34ffffb"/>
            </w:pPr>
          </w:p>
        </w:tc>
      </w:tr>
      <w:tr w:rsidR="00D826AE" w:rsidRPr="00467546" w14:paraId="1C0D84F6" w14:textId="77777777" w:rsidTr="00984380">
        <w:trPr>
          <w:trHeight w:val="362"/>
        </w:trPr>
        <w:tc>
          <w:tcPr>
            <w:tcW w:w="2263" w:type="pct"/>
          </w:tcPr>
          <w:p w14:paraId="3579964E" w14:textId="77777777" w:rsidR="00D826AE" w:rsidRPr="00B152B8" w:rsidRDefault="00D826AE" w:rsidP="008D4E05">
            <w:pPr>
              <w:pStyle w:val="34ffffb"/>
            </w:pPr>
          </w:p>
        </w:tc>
        <w:tc>
          <w:tcPr>
            <w:tcW w:w="485" w:type="pct"/>
          </w:tcPr>
          <w:p w14:paraId="14881092" w14:textId="77777777" w:rsidR="00D826AE" w:rsidRPr="00B152B8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42F06989" w14:textId="77777777" w:rsidR="00D826AE" w:rsidRPr="00B152B8" w:rsidRDefault="00D826AE" w:rsidP="008D4E05">
            <w:pPr>
              <w:pStyle w:val="34ffffb"/>
            </w:pPr>
          </w:p>
        </w:tc>
      </w:tr>
      <w:tr w:rsidR="00D826AE" w:rsidRPr="00467546" w14:paraId="283575F1" w14:textId="77777777" w:rsidTr="00984380">
        <w:tc>
          <w:tcPr>
            <w:tcW w:w="2263" w:type="pct"/>
          </w:tcPr>
          <w:p w14:paraId="4DB2A330" w14:textId="0770A55E" w:rsidR="00D826AE" w:rsidRPr="00467546" w:rsidRDefault="00D826AE" w:rsidP="008D4E05">
            <w:pPr>
              <w:pStyle w:val="34ffffb"/>
            </w:pPr>
            <w:r w:rsidRPr="00467546">
              <w:t xml:space="preserve">______________ </w:t>
            </w:r>
            <w:r w:rsidR="007E13CC" w:rsidRPr="007E13CC">
              <w:rPr>
                <w:color w:val="A6A6A6" w:themeColor="background1" w:themeShade="A6"/>
              </w:rPr>
              <w:t>Фамилия И.О</w:t>
            </w:r>
            <w:r w:rsidR="007E13CC" w:rsidRPr="007E13CC">
              <w:t>.</w:t>
            </w:r>
          </w:p>
        </w:tc>
        <w:tc>
          <w:tcPr>
            <w:tcW w:w="485" w:type="pct"/>
          </w:tcPr>
          <w:p w14:paraId="592B4FC3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6D9FD82F" w14:textId="6F23C2CD" w:rsidR="00D826AE" w:rsidRPr="00467546" w:rsidRDefault="00D826AE" w:rsidP="008D4E05">
            <w:pPr>
              <w:pStyle w:val="34ffffb"/>
            </w:pPr>
            <w:r w:rsidRPr="00467546">
              <w:t>_</w:t>
            </w:r>
            <w:r w:rsidR="009319EF" w:rsidRPr="009319EF">
              <w:rPr>
                <w:b/>
                <w:bCs/>
                <w:u w:val="single"/>
              </w:rPr>
              <w:t>Прокаев А.Д.</w:t>
            </w:r>
            <w:r w:rsidRPr="009319EF">
              <w:rPr>
                <w:b/>
                <w:bCs/>
                <w:u w:val="single"/>
              </w:rPr>
              <w:t>__</w:t>
            </w:r>
            <w:r w:rsidRPr="00467546">
              <w:t xml:space="preserve"> </w:t>
            </w:r>
          </w:p>
        </w:tc>
      </w:tr>
      <w:tr w:rsidR="00D826AE" w:rsidRPr="00467546" w14:paraId="17AC9D30" w14:textId="77777777" w:rsidTr="00984380">
        <w:tc>
          <w:tcPr>
            <w:tcW w:w="2263" w:type="pct"/>
          </w:tcPr>
          <w:p w14:paraId="25FA6390" w14:textId="6D755574" w:rsidR="00D826AE" w:rsidRPr="00467546" w:rsidRDefault="00D826AE" w:rsidP="008D4E05">
            <w:pPr>
              <w:pStyle w:val="34ffffb"/>
            </w:pPr>
            <w:r w:rsidRPr="00467546">
              <w:t xml:space="preserve">«___» __________________ </w:t>
            </w:r>
            <w:r w:rsidR="007E13CC">
              <w:t>202</w:t>
            </w:r>
            <w:r w:rsidR="009319EF">
              <w:rPr>
                <w:lang w:val="en-US"/>
              </w:rPr>
              <w:t>5</w:t>
            </w:r>
            <w:r w:rsidRPr="00467546">
              <w:t> г.</w:t>
            </w:r>
          </w:p>
        </w:tc>
        <w:tc>
          <w:tcPr>
            <w:tcW w:w="485" w:type="pct"/>
          </w:tcPr>
          <w:p w14:paraId="11CA49F5" w14:textId="77777777" w:rsidR="00D826AE" w:rsidRPr="00467546" w:rsidRDefault="00D826AE" w:rsidP="008D4E05">
            <w:pPr>
              <w:pStyle w:val="34ffffb"/>
            </w:pPr>
          </w:p>
        </w:tc>
        <w:tc>
          <w:tcPr>
            <w:tcW w:w="2252" w:type="pct"/>
          </w:tcPr>
          <w:p w14:paraId="1883E9CA" w14:textId="4AC1D344" w:rsidR="00D826AE" w:rsidRPr="00467546" w:rsidRDefault="00D826AE" w:rsidP="008D4E05">
            <w:pPr>
              <w:pStyle w:val="34ffffb"/>
            </w:pPr>
            <w:r w:rsidRPr="00467546">
              <w:t>«_</w:t>
            </w:r>
            <w:r w:rsidR="009319EF" w:rsidRPr="009319EF">
              <w:rPr>
                <w:u w:val="single"/>
              </w:rPr>
              <w:t>07</w:t>
            </w:r>
            <w:r w:rsidRPr="00467546">
              <w:t>_» ______</w:t>
            </w:r>
            <w:r w:rsidR="009319EF" w:rsidRPr="009319EF">
              <w:rPr>
                <w:u w:val="single"/>
              </w:rPr>
              <w:t>08</w:t>
            </w:r>
            <w:r w:rsidRPr="00467546">
              <w:t>__________</w:t>
            </w:r>
            <w:r w:rsidR="007E13CC">
              <w:t>202</w:t>
            </w:r>
            <w:r w:rsidR="009319EF">
              <w:rPr>
                <w:lang w:val="en-US"/>
              </w:rPr>
              <w:t>5</w:t>
            </w:r>
            <w:r w:rsidRPr="00467546">
              <w:t> г.</w:t>
            </w:r>
          </w:p>
        </w:tc>
      </w:tr>
    </w:tbl>
    <w:p w14:paraId="5416F3C2" w14:textId="77777777" w:rsidR="00133E0C" w:rsidRPr="00467546" w:rsidRDefault="00133E0C" w:rsidP="00133E0C">
      <w:pPr>
        <w:pStyle w:val="34ffb"/>
      </w:pPr>
    </w:p>
    <w:p w14:paraId="0F923198" w14:textId="77777777" w:rsidR="00133E0C" w:rsidRPr="00467546" w:rsidRDefault="00133E0C" w:rsidP="00133E0C">
      <w:pPr>
        <w:pStyle w:val="34ffb"/>
      </w:pPr>
    </w:p>
    <w:p w14:paraId="4884461C" w14:textId="77777777" w:rsidR="007E13CC" w:rsidRPr="007E13CC" w:rsidRDefault="007E13CC" w:rsidP="00365322">
      <w:pPr>
        <w:pStyle w:val="34ffc"/>
        <w:jc w:val="left"/>
      </w:pPr>
    </w:p>
    <w:p w14:paraId="644DA191" w14:textId="67FD13D4" w:rsidR="007E13CC" w:rsidRDefault="009319EF" w:rsidP="007E13CC">
      <w:pPr>
        <w:pStyle w:val="34ffc"/>
      </w:pPr>
      <w:r>
        <w:t>Веб-сервис формирования субтитров для видео «</w:t>
      </w:r>
      <w:r>
        <w:rPr>
          <w:lang w:val="en-US"/>
        </w:rPr>
        <w:t>SubtitleGenius</w:t>
      </w:r>
      <w:r>
        <w:t>»</w:t>
      </w:r>
    </w:p>
    <w:p w14:paraId="72EE9EE1" w14:textId="00CC8CF9" w:rsidR="00815BE7" w:rsidRDefault="00815BE7" w:rsidP="00815BE7">
      <w:pPr>
        <w:pStyle w:val="34ffb"/>
      </w:pPr>
      <w:r w:rsidRPr="00815BE7">
        <w:t>Версия 1.0</w:t>
      </w:r>
    </w:p>
    <w:p w14:paraId="4248D0F3" w14:textId="19B3A2CB" w:rsidR="00815BE7" w:rsidRPr="00815BE7" w:rsidRDefault="00815BE7" w:rsidP="00815BE7">
      <w:pPr>
        <w:pStyle w:val="34ffb"/>
      </w:pPr>
      <w:r w:rsidRPr="00815BE7">
        <w:t>Дата составления: 0</w:t>
      </w:r>
      <w:r>
        <w:t>7</w:t>
      </w:r>
      <w:r w:rsidRPr="00815BE7">
        <w:t>.08.2025</w:t>
      </w:r>
    </w:p>
    <w:p w14:paraId="3269D7D6" w14:textId="77777777" w:rsidR="0069117E" w:rsidRPr="00467546" w:rsidRDefault="0069117E" w:rsidP="003F38DF">
      <w:pPr>
        <w:pStyle w:val="34b"/>
        <w:sectPr w:rsidR="0069117E" w:rsidRPr="00467546" w:rsidSect="001550E8">
          <w:headerReference w:type="default" r:id="rId9"/>
          <w:pgSz w:w="11906" w:h="16838" w:code="9"/>
          <w:pgMar w:top="851" w:right="567" w:bottom="851" w:left="1418" w:header="567" w:footer="340" w:gutter="0"/>
          <w:cols w:space="708"/>
          <w:titlePg/>
          <w:docGrid w:linePitch="360"/>
        </w:sectPr>
      </w:pPr>
    </w:p>
    <w:p w14:paraId="2189FA12" w14:textId="77777777" w:rsidR="00C53AC2" w:rsidRDefault="00E85E29" w:rsidP="00E85E29">
      <w:pPr>
        <w:pStyle w:val="3416"/>
      </w:pPr>
      <w:r w:rsidRPr="00467546"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500693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D8454" w14:textId="0B72E8E5" w:rsidR="00C767A6" w:rsidRPr="00C767A6" w:rsidRDefault="00C767A6" w:rsidP="00C608E2">
          <w:pPr>
            <w:pStyle w:val="TOCHeading"/>
          </w:pPr>
        </w:p>
        <w:p w14:paraId="2373B89E" w14:textId="0E3AE250" w:rsidR="005C577F" w:rsidRPr="005C577F" w:rsidRDefault="00C767A6" w:rsidP="005C577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767A6">
            <w:rPr>
              <w:sz w:val="24"/>
            </w:rPr>
            <w:fldChar w:fldCharType="begin"/>
          </w:r>
          <w:r w:rsidRPr="00BD12FC">
            <w:rPr>
              <w:sz w:val="24"/>
              <w:lang w:val="en-US"/>
            </w:rPr>
            <w:instrText xml:space="preserve"> TOC \o "1-3" \h \z \u </w:instrText>
          </w:r>
          <w:r w:rsidRPr="00C767A6">
            <w:rPr>
              <w:sz w:val="24"/>
            </w:rPr>
            <w:fldChar w:fldCharType="separate"/>
          </w:r>
          <w:hyperlink w:anchor="_Toc205904174" w:history="1">
            <w:r w:rsidR="005C577F" w:rsidRPr="005C577F">
              <w:rPr>
                <w:rStyle w:val="Hyperlink"/>
              </w:rPr>
              <w:t>1. Введение</w:t>
            </w:r>
            <w:r w:rsidR="005C577F" w:rsidRPr="005C577F">
              <w:rPr>
                <w:webHidden/>
              </w:rPr>
              <w:tab/>
            </w:r>
            <w:r w:rsidR="005C577F" w:rsidRPr="005C577F">
              <w:rPr>
                <w:webHidden/>
              </w:rPr>
              <w:fldChar w:fldCharType="begin"/>
            </w:r>
            <w:r w:rsidR="005C577F" w:rsidRPr="005C577F">
              <w:rPr>
                <w:webHidden/>
              </w:rPr>
              <w:instrText xml:space="preserve"> PAGEREF _Toc205904174 \h </w:instrText>
            </w:r>
            <w:r w:rsidR="005C577F" w:rsidRPr="005C577F">
              <w:rPr>
                <w:webHidden/>
              </w:rPr>
            </w:r>
            <w:r w:rsidR="005C577F" w:rsidRPr="005C577F">
              <w:rPr>
                <w:webHidden/>
              </w:rPr>
              <w:fldChar w:fldCharType="separate"/>
            </w:r>
            <w:r w:rsidR="005C577F" w:rsidRPr="005C577F">
              <w:rPr>
                <w:webHidden/>
              </w:rPr>
              <w:t>5</w:t>
            </w:r>
            <w:r w:rsidR="005C577F" w:rsidRPr="005C577F">
              <w:rPr>
                <w:webHidden/>
              </w:rPr>
              <w:fldChar w:fldCharType="end"/>
            </w:r>
          </w:hyperlink>
        </w:p>
        <w:p w14:paraId="297E5918" w14:textId="3D3AC2AC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75" w:history="1">
            <w:r w:rsidRPr="00DC5087">
              <w:rPr>
                <w:rStyle w:val="Hyperlink"/>
                <w:noProof/>
              </w:rPr>
              <w:t>1.1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C36F" w14:textId="4330A224" w:rsidR="005C577F" w:rsidRDefault="005C577F" w:rsidP="005C577F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76" w:history="1">
            <w:r w:rsidRPr="00DC5087">
              <w:rPr>
                <w:rStyle w:val="Hyperlink"/>
                <w:noProof/>
              </w:rPr>
              <w:t>2. Техническая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71BC" w14:textId="56D4D216" w:rsidR="005C577F" w:rsidRDefault="005C577F" w:rsidP="005C577F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77" w:history="1">
            <w:r w:rsidRPr="00DC5087">
              <w:rPr>
                <w:rStyle w:val="Hyperlink"/>
                <w:noProof/>
              </w:rPr>
              <w:t>3.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0F3E" w14:textId="7555028D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78" w:history="1">
            <w:r w:rsidRPr="00DC5087">
              <w:rPr>
                <w:rStyle w:val="Hyperlink"/>
                <w:noProof/>
              </w:rPr>
              <w:t>3.1 Клиентская часть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7E1C" w14:textId="76DA6D59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79" w:history="1">
            <w:r w:rsidRPr="00DC5087">
              <w:rPr>
                <w:rStyle w:val="Hyperlink"/>
                <w:noProof/>
              </w:rPr>
              <w:t>3.2 Серверная часть (</w:t>
            </w:r>
            <w:r w:rsidRPr="00DC5087">
              <w:rPr>
                <w:rStyle w:val="Hyperlink"/>
                <w:noProof/>
                <w:lang w:val="en-US"/>
              </w:rPr>
              <w:t>Backend</w:t>
            </w:r>
            <w:r w:rsidRPr="00DC508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E80B" w14:textId="5E87C6F6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0" w:history="1">
            <w:r w:rsidRPr="00DC5087">
              <w:rPr>
                <w:rStyle w:val="Hyperlink"/>
                <w:noProof/>
              </w:rPr>
              <w:t>3.3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A8D1" w14:textId="48F48F2B" w:rsidR="005C577F" w:rsidRDefault="005C577F" w:rsidP="005C577F">
          <w:pPr>
            <w:pStyle w:val="TOC1"/>
            <w:rPr>
              <w:rFonts w:asciiTheme="minorHAnsi" w:eastAsiaTheme="minorEastAsia" w:hAnsiTheme="minorHAnsi" w:cstheme="minorBidi"/>
              <w:b/>
              <w:sz w:val="22"/>
              <w:szCs w:val="22"/>
            </w:rPr>
          </w:pPr>
          <w:hyperlink w:anchor="_Toc205904181" w:history="1">
            <w:r w:rsidRPr="00DC5087">
              <w:rPr>
                <w:rStyle w:val="Hyperlink"/>
              </w:rPr>
              <w:t>4. Ключевые модули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_Toc205904181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D023F5" w14:textId="68598A36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2" w:history="1">
            <w:r w:rsidRPr="00DC5087">
              <w:rPr>
                <w:rStyle w:val="Hyperlink"/>
                <w:noProof/>
              </w:rPr>
              <w:t>4.1 Загрузка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332B" w14:textId="08CE5DA3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3" w:history="1">
            <w:r w:rsidRPr="00DC5087">
              <w:rPr>
                <w:rStyle w:val="Hyperlink"/>
                <w:noProof/>
              </w:rPr>
              <w:t>4.2 Транскрипция и диаризация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9ED6" w14:textId="7F259433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4" w:history="1">
            <w:r w:rsidRPr="00DC5087">
              <w:rPr>
                <w:rStyle w:val="Hyperlink"/>
                <w:noProof/>
              </w:rPr>
              <w:t>4.3 Редактор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43A5" w14:textId="000B2E64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5" w:history="1">
            <w:r w:rsidRPr="00DC5087">
              <w:rPr>
                <w:rStyle w:val="Hyperlink"/>
                <w:noProof/>
              </w:rPr>
              <w:t>4.4 Экспорт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EADC" w14:textId="0AEBAA01" w:rsidR="005C577F" w:rsidRDefault="005C577F" w:rsidP="005C577F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6" w:history="1">
            <w:r w:rsidRPr="00DC5087">
              <w:rPr>
                <w:rStyle w:val="Hyperlink"/>
                <w:noProof/>
              </w:rPr>
              <w:t>5.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AC32" w14:textId="6999AC02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7" w:history="1">
            <w:r w:rsidRPr="00DC5087">
              <w:rPr>
                <w:rStyle w:val="Hyperlink"/>
                <w:noProof/>
              </w:rPr>
              <w:t>5.1 Обработка больших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F5CC" w14:textId="358AECE7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8" w:history="1">
            <w:r w:rsidRPr="00DC5087">
              <w:rPr>
                <w:rStyle w:val="Hyperlink"/>
                <w:noProof/>
              </w:rPr>
              <w:t>5.2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61DD" w14:textId="70EFCEB0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89" w:history="1">
            <w:r w:rsidRPr="00DC5087">
              <w:rPr>
                <w:rStyle w:val="Hyperlink"/>
                <w:noProof/>
              </w:rPr>
              <w:t>5.3 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0B17" w14:textId="4D0BF410" w:rsidR="005C577F" w:rsidRDefault="005C577F" w:rsidP="005C577F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0" w:history="1">
            <w:r w:rsidRPr="00DC5087">
              <w:rPr>
                <w:rStyle w:val="Hyperlink"/>
                <w:noProof/>
              </w:rPr>
              <w:t>6. Развертывание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46D9" w14:textId="3B36B544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1" w:history="1">
            <w:r w:rsidRPr="00DC5087">
              <w:rPr>
                <w:rStyle w:val="Hyperlink"/>
                <w:noProof/>
              </w:rPr>
              <w:t>6.1 Установка FFmpeg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D657" w14:textId="13D52842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2" w:history="1">
            <w:r w:rsidRPr="00DC5087">
              <w:rPr>
                <w:rStyle w:val="Hyperlink"/>
                <w:noProof/>
              </w:rPr>
              <w:t>6.2 Установка Python 3.11.9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837A" w14:textId="5752C9BF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3" w:history="1">
            <w:r w:rsidRPr="00DC5087">
              <w:rPr>
                <w:rStyle w:val="Hyperlink"/>
                <w:noProof/>
              </w:rPr>
              <w:t>6.3 Установка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97D2" w14:textId="2FE171FB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4" w:history="1">
            <w:r w:rsidRPr="00DC5087">
              <w:rPr>
                <w:rStyle w:val="Hyperlink"/>
                <w:noProof/>
              </w:rPr>
              <w:t>6.4 Загрузка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051E" w14:textId="788EB959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5" w:history="1">
            <w:r w:rsidRPr="00DC5087">
              <w:rPr>
                <w:rStyle w:val="Hyperlink"/>
                <w:noProof/>
              </w:rPr>
              <w:t>6.5 Настройка окружения для бэкенда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21B9" w14:textId="3E4CA196" w:rsidR="005C577F" w:rsidRDefault="005C577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904196" w:history="1">
            <w:r w:rsidRPr="00DC5087">
              <w:rPr>
                <w:rStyle w:val="Hyperlink"/>
                <w:noProof/>
              </w:rPr>
              <w:t>6.6 Настройка и запуск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5E5C" w14:textId="1B54772C" w:rsidR="00C767A6" w:rsidRPr="00BD12FC" w:rsidRDefault="00C767A6" w:rsidP="004F11DC">
          <w:pPr>
            <w:spacing w:line="360" w:lineRule="auto"/>
            <w:rPr>
              <w:lang w:val="en-US"/>
            </w:rPr>
          </w:pPr>
          <w:r w:rsidRPr="00C767A6">
            <w:rPr>
              <w:bCs/>
              <w:szCs w:val="24"/>
            </w:rPr>
            <w:fldChar w:fldCharType="end"/>
          </w:r>
        </w:p>
      </w:sdtContent>
    </w:sdt>
    <w:p w14:paraId="3E0C9C8A" w14:textId="77777777" w:rsidR="00C767A6" w:rsidRPr="00BD12FC" w:rsidRDefault="00C767A6" w:rsidP="00C767A6">
      <w:pPr>
        <w:pStyle w:val="34b"/>
        <w:rPr>
          <w:lang w:val="en-US"/>
        </w:rPr>
      </w:pPr>
    </w:p>
    <w:p w14:paraId="315963AA" w14:textId="77777777" w:rsidR="006B531A" w:rsidRPr="00BD12FC" w:rsidRDefault="006B531A" w:rsidP="006B531A">
      <w:pPr>
        <w:pStyle w:val="34a0"/>
        <w:rPr>
          <w:lang w:val="en-US"/>
        </w:rPr>
      </w:pPr>
      <w:r w:rsidRPr="00BD12FC">
        <w:rPr>
          <w:lang w:val="en-US"/>
        </w:rPr>
        <w:t xml:space="preserve">2) </w:t>
      </w:r>
      <w:r w:rsidRPr="00467546">
        <w:t>требования</w:t>
      </w:r>
      <w:r w:rsidRPr="00BD12FC">
        <w:rPr>
          <w:lang w:val="en-US"/>
        </w:rPr>
        <w:t xml:space="preserve"> </w:t>
      </w:r>
      <w:r w:rsidRPr="00467546">
        <w:t>к</w:t>
      </w:r>
      <w:r w:rsidRPr="00BD12FC">
        <w:rPr>
          <w:lang w:val="en-US"/>
        </w:rPr>
        <w:t xml:space="preserve"> </w:t>
      </w:r>
      <w:r w:rsidRPr="00467546">
        <w:t>способам</w:t>
      </w:r>
      <w:r w:rsidRPr="00BD12FC">
        <w:rPr>
          <w:lang w:val="en-US"/>
        </w:rPr>
        <w:t xml:space="preserve"> </w:t>
      </w:r>
      <w:r w:rsidRPr="00467546">
        <w:t>и</w:t>
      </w:r>
      <w:r w:rsidRPr="00BD12FC">
        <w:rPr>
          <w:lang w:val="en-US"/>
        </w:rPr>
        <w:t xml:space="preserve"> </w:t>
      </w:r>
      <w:r w:rsidRPr="00467546">
        <w:t>средствам</w:t>
      </w:r>
      <w:r w:rsidRPr="00BD12FC">
        <w:rPr>
          <w:lang w:val="en-US"/>
        </w:rPr>
        <w:t xml:space="preserve"> </w:t>
      </w:r>
      <w:r w:rsidRPr="00467546">
        <w:t>связи</w:t>
      </w:r>
      <w:r w:rsidRPr="00BD12FC">
        <w:rPr>
          <w:lang w:val="en-US"/>
        </w:rPr>
        <w:t xml:space="preserve"> </w:t>
      </w:r>
      <w:r w:rsidRPr="00467546">
        <w:t>для</w:t>
      </w:r>
      <w:r w:rsidRPr="00BD12FC">
        <w:rPr>
          <w:lang w:val="en-US"/>
        </w:rPr>
        <w:t xml:space="preserve"> </w:t>
      </w:r>
      <w:r w:rsidRPr="00467546">
        <w:t>информационного</w:t>
      </w:r>
      <w:r w:rsidRPr="00BD12FC">
        <w:rPr>
          <w:lang w:val="en-US"/>
        </w:rPr>
        <w:t xml:space="preserve"> </w:t>
      </w:r>
      <w:r w:rsidRPr="00467546">
        <w:t>обмена</w:t>
      </w:r>
      <w:r w:rsidRPr="00BD12FC">
        <w:rPr>
          <w:lang w:val="en-US"/>
        </w:rPr>
        <w:t xml:space="preserve"> </w:t>
      </w:r>
      <w:r w:rsidRPr="00467546">
        <w:t>между</w:t>
      </w:r>
      <w:r w:rsidRPr="00BD12FC">
        <w:rPr>
          <w:lang w:val="en-US"/>
        </w:rPr>
        <w:t xml:space="preserve"> </w:t>
      </w:r>
      <w:r w:rsidRPr="00467546">
        <w:t>компонентами</w:t>
      </w:r>
      <w:r w:rsidRPr="00BD12FC">
        <w:rPr>
          <w:lang w:val="en-US"/>
        </w:rPr>
        <w:t xml:space="preserve"> </w:t>
      </w:r>
      <w:r w:rsidRPr="00467546">
        <w:t>системы</w:t>
      </w:r>
      <w:r w:rsidRPr="00BD12FC">
        <w:rPr>
          <w:lang w:val="en-US"/>
        </w:rPr>
        <w:t>;</w:t>
      </w:r>
    </w:p>
    <w:p w14:paraId="4D513F82" w14:textId="77777777" w:rsidR="006B531A" w:rsidRPr="00BD12FC" w:rsidRDefault="006B531A" w:rsidP="006B531A">
      <w:pPr>
        <w:pStyle w:val="34b"/>
        <w:rPr>
          <w:lang w:val="en-US"/>
        </w:rPr>
      </w:pPr>
    </w:p>
    <w:p w14:paraId="0597EC92" w14:textId="71286141" w:rsidR="006B531A" w:rsidRPr="00BD12FC" w:rsidRDefault="006B531A" w:rsidP="006B531A">
      <w:pPr>
        <w:pStyle w:val="34a0"/>
        <w:rPr>
          <w:lang w:val="en-US"/>
        </w:rPr>
      </w:pPr>
      <w:r w:rsidRPr="00BD12FC">
        <w:rPr>
          <w:lang w:val="en-US"/>
        </w:rPr>
        <w:t xml:space="preserve">5) </w:t>
      </w:r>
      <w:r w:rsidRPr="00467546">
        <w:t>требования</w:t>
      </w:r>
      <w:r w:rsidRPr="00BD12FC">
        <w:rPr>
          <w:lang w:val="en-US"/>
        </w:rPr>
        <w:t xml:space="preserve"> </w:t>
      </w:r>
      <w:r w:rsidRPr="00467546">
        <w:t>по</w:t>
      </w:r>
      <w:r w:rsidRPr="00BD12FC">
        <w:rPr>
          <w:lang w:val="en-US"/>
        </w:rPr>
        <w:t xml:space="preserve"> </w:t>
      </w:r>
      <w:r w:rsidRPr="00467546">
        <w:t>диагностированию</w:t>
      </w:r>
      <w:r w:rsidRPr="00BD12FC">
        <w:rPr>
          <w:lang w:val="en-US"/>
        </w:rPr>
        <w:t xml:space="preserve"> </w:t>
      </w:r>
      <w:r w:rsidRPr="00467546">
        <w:t>системы</w:t>
      </w:r>
      <w:r w:rsidRPr="00BD12FC">
        <w:rPr>
          <w:lang w:val="en-US"/>
        </w:rPr>
        <w:t>;</w:t>
      </w:r>
    </w:p>
    <w:p w14:paraId="305B6306" w14:textId="77777777" w:rsidR="006B531A" w:rsidRPr="00BD12FC" w:rsidRDefault="006B531A" w:rsidP="006B531A">
      <w:pPr>
        <w:pStyle w:val="34b"/>
        <w:rPr>
          <w:lang w:val="en-US"/>
        </w:rPr>
      </w:pPr>
    </w:p>
    <w:p w14:paraId="558C2681" w14:textId="560B00EC" w:rsidR="00BD12FC" w:rsidRPr="00BD12FC" w:rsidRDefault="00BD12FC">
      <w:pPr>
        <w:rPr>
          <w:sz w:val="28"/>
          <w:lang w:val="en-US"/>
        </w:rPr>
      </w:pPr>
      <w:r w:rsidRPr="00BD12FC">
        <w:rPr>
          <w:lang w:val="en-US"/>
        </w:rPr>
        <w:br w:type="page"/>
      </w:r>
    </w:p>
    <w:p w14:paraId="03884382" w14:textId="77777777" w:rsidR="00BD12FC" w:rsidRPr="00C608E2" w:rsidRDefault="00BD12FC" w:rsidP="00C608E2">
      <w:pPr>
        <w:pStyle w:val="Heading1"/>
      </w:pPr>
      <w:bookmarkStart w:id="0" w:name="_Toc205904174"/>
      <w:r w:rsidRPr="00C608E2">
        <w:lastRenderedPageBreak/>
        <w:t>1. Введение</w:t>
      </w:r>
      <w:bookmarkEnd w:id="0"/>
    </w:p>
    <w:p w14:paraId="1D928747" w14:textId="5A746A8F" w:rsidR="00BD12FC" w:rsidRPr="00C608E2" w:rsidRDefault="00BD12FC" w:rsidP="00747271">
      <w:pPr>
        <w:pStyle w:val="Heading2"/>
      </w:pPr>
      <w:bookmarkStart w:id="1" w:name="_Toc205904175"/>
      <w:r w:rsidRPr="00C608E2">
        <w:t>1.1 Назначение системы</w:t>
      </w:r>
      <w:bookmarkEnd w:id="1"/>
    </w:p>
    <w:p w14:paraId="195C7959" w14:textId="77777777" w:rsidR="00BD12FC" w:rsidRPr="00BD12FC" w:rsidRDefault="00BD12FC" w:rsidP="00C608E2">
      <w:pPr>
        <w:pStyle w:val="34fffc"/>
        <w:ind w:firstLine="709"/>
      </w:pPr>
      <w:r w:rsidRPr="00BD12FC">
        <w:t>SubtitleGenius — интерактивный веб-сервис для автоматической генерации, редактирования и экспорта субтитров в форматах SRT, VTT, TXT.</w:t>
      </w:r>
      <w:r w:rsidRPr="00BD12FC">
        <w:br/>
        <w:t>Цели:</w:t>
      </w:r>
    </w:p>
    <w:p w14:paraId="0BA81AE9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Автоматизация создания субтитров с использованием нейросетевых технологий (Whisper AI).</w:t>
      </w:r>
    </w:p>
    <w:p w14:paraId="4B1D0C60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Поддержка мультиязычности (русский/английский).</w:t>
      </w:r>
    </w:p>
    <w:p w14:paraId="34708D67" w14:textId="77777777" w:rsidR="00BD12FC" w:rsidRPr="00BD12FC" w:rsidRDefault="00BD12FC" w:rsidP="00576091">
      <w:pPr>
        <w:pStyle w:val="34fffc"/>
        <w:numPr>
          <w:ilvl w:val="0"/>
          <w:numId w:val="21"/>
        </w:numPr>
        <w:ind w:left="284" w:firstLine="709"/>
      </w:pPr>
      <w:r w:rsidRPr="00BD12FC">
        <w:t>Обеспечение пользовательского опыта через интуитивный интерфейс.</w:t>
      </w:r>
    </w:p>
    <w:p w14:paraId="679D26C4" w14:textId="77777777" w:rsidR="00C608E2" w:rsidRPr="00C608E2" w:rsidRDefault="00C608E2" w:rsidP="00747271">
      <w:pPr>
        <w:pStyle w:val="Heading2"/>
      </w:pPr>
      <w:bookmarkStart w:id="2" w:name="_Toc205904176"/>
      <w:r w:rsidRPr="00C608E2">
        <w:t>2. Техническая архитектура</w:t>
      </w:r>
      <w:bookmarkEnd w:id="2"/>
    </w:p>
    <w:p w14:paraId="7F2F3699" w14:textId="05D94397" w:rsidR="00AB28D5" w:rsidRDefault="00C608E2" w:rsidP="00C608E2">
      <w:pPr>
        <w:pStyle w:val="34fffc"/>
        <w:ind w:firstLine="709"/>
      </w:pPr>
      <w:r>
        <w:t>Система построена по клиент-серверной схеме:</w:t>
      </w:r>
    </w:p>
    <w:p w14:paraId="7B02A81B" w14:textId="39223A32" w:rsidR="00B31B99" w:rsidRDefault="00B31B99" w:rsidP="00C608E2">
      <w:pPr>
        <w:pStyle w:val="34fffc"/>
        <w:ind w:firstLine="709"/>
      </w:pPr>
      <w:r w:rsidRPr="00B31B99">
        <w:t>[Клиент (React)] ↔ [REST API (Flask)] ↔ [Сервисы обработки (Whisper)]</w:t>
      </w:r>
    </w:p>
    <w:p w14:paraId="543C8DD1" w14:textId="77777777" w:rsidR="00B31B99" w:rsidRPr="00B31B99" w:rsidRDefault="00B31B99" w:rsidP="00B31B99">
      <w:pPr>
        <w:pStyle w:val="34fffc"/>
        <w:ind w:left="57" w:firstLine="709"/>
      </w:pPr>
      <w:r w:rsidRPr="00B31B99">
        <w:t>Компоненты:</w:t>
      </w:r>
    </w:p>
    <w:p w14:paraId="32196F2E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  <w:rPr>
          <w:lang w:val="en-US"/>
        </w:rPr>
      </w:pPr>
      <w:r w:rsidRPr="00B31B99">
        <w:t>Фронтенд</w:t>
      </w:r>
      <w:r w:rsidRPr="00B31B99">
        <w:rPr>
          <w:lang w:val="en-US"/>
        </w:rPr>
        <w:t xml:space="preserve">: Single Page Application </w:t>
      </w:r>
      <w:r w:rsidRPr="00B31B99">
        <w:t>на</w:t>
      </w:r>
      <w:r w:rsidRPr="00B31B99">
        <w:rPr>
          <w:lang w:val="en-US"/>
        </w:rPr>
        <w:t xml:space="preserve"> React.</w:t>
      </w:r>
    </w:p>
    <w:p w14:paraId="14CB12E7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</w:pPr>
      <w:r w:rsidRPr="00B31B99">
        <w:t>Бэкенд: Микросервис на Flask (Python).</w:t>
      </w:r>
    </w:p>
    <w:p w14:paraId="4DA0DD91" w14:textId="77777777" w:rsidR="00B31B99" w:rsidRPr="00B31B99" w:rsidRDefault="00B31B99" w:rsidP="00576091">
      <w:pPr>
        <w:pStyle w:val="34fffc"/>
        <w:numPr>
          <w:ilvl w:val="0"/>
          <w:numId w:val="20"/>
        </w:numPr>
        <w:ind w:left="284" w:firstLine="709"/>
      </w:pPr>
      <w:r w:rsidRPr="00B31B99">
        <w:t>Обработка видео:</w:t>
      </w:r>
    </w:p>
    <w:p w14:paraId="2F60DF9D" w14:textId="77777777" w:rsidR="00B31B99" w:rsidRPr="00B31B99" w:rsidRDefault="00B31B99" w:rsidP="00576091">
      <w:pPr>
        <w:pStyle w:val="34fffc"/>
        <w:numPr>
          <w:ilvl w:val="0"/>
          <w:numId w:val="22"/>
        </w:numPr>
      </w:pPr>
      <w:r w:rsidRPr="00B31B99">
        <w:t>Транскрибация через Whisper.</w:t>
      </w:r>
    </w:p>
    <w:p w14:paraId="326F5F01" w14:textId="77777777" w:rsidR="00B31B99" w:rsidRPr="00B31B99" w:rsidRDefault="00B31B99" w:rsidP="00576091">
      <w:pPr>
        <w:pStyle w:val="34fffc"/>
        <w:numPr>
          <w:ilvl w:val="0"/>
          <w:numId w:val="22"/>
        </w:numPr>
      </w:pPr>
      <w:r w:rsidRPr="00B31B99">
        <w:t>Диаризация (определение спикеров).</w:t>
      </w:r>
    </w:p>
    <w:p w14:paraId="407698AB" w14:textId="77777777" w:rsidR="00B31B99" w:rsidRDefault="00B31B99" w:rsidP="00576091">
      <w:pPr>
        <w:pStyle w:val="34fffc"/>
        <w:numPr>
          <w:ilvl w:val="0"/>
          <w:numId w:val="23"/>
        </w:numPr>
        <w:ind w:left="284" w:firstLine="709"/>
      </w:pPr>
      <w:r w:rsidRPr="00B31B99">
        <w:t>Хранение данных: Временные файлы на сервере (очистка после обработки).</w:t>
      </w:r>
    </w:p>
    <w:p w14:paraId="59BD4A29" w14:textId="2010D2E0" w:rsidR="00B31B99" w:rsidRPr="00B31B99" w:rsidRDefault="00B31B99" w:rsidP="00747271">
      <w:pPr>
        <w:pStyle w:val="Heading2"/>
      </w:pPr>
      <w:bookmarkStart w:id="3" w:name="_Toc205904177"/>
      <w:r w:rsidRPr="00B31B99">
        <w:t>3. Технологический стек</w:t>
      </w:r>
      <w:bookmarkEnd w:id="3"/>
    </w:p>
    <w:p w14:paraId="4DD2E694" w14:textId="77777777" w:rsidR="00B31B99" w:rsidRPr="00DA4AA4" w:rsidRDefault="00B31B99" w:rsidP="00747271">
      <w:pPr>
        <w:pStyle w:val="Heading2"/>
      </w:pPr>
      <w:bookmarkStart w:id="4" w:name="_Toc205904178"/>
      <w:r w:rsidRPr="00DA4AA4">
        <w:t>3.1 Клиентская часть (Frontend)</w:t>
      </w:r>
      <w:bookmarkEnd w:id="4"/>
    </w:p>
    <w:p w14:paraId="2EE493E2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React 18: Ядро интерфейса.</w:t>
      </w:r>
    </w:p>
    <w:p w14:paraId="120A0FF5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Redux Toolkit: Управление состоянием.</w:t>
      </w:r>
    </w:p>
    <w:p w14:paraId="2712EF17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CSS-модули: Стилизация компонентов.</w:t>
      </w:r>
    </w:p>
    <w:p w14:paraId="1C6B0AF7" w14:textId="77777777" w:rsidR="00B31B99" w:rsidRDefault="00B31B99" w:rsidP="00576091">
      <w:pPr>
        <w:pStyle w:val="34fffc"/>
        <w:numPr>
          <w:ilvl w:val="0"/>
          <w:numId w:val="24"/>
        </w:numPr>
        <w:ind w:left="284" w:firstLine="709"/>
      </w:pPr>
      <w:r>
        <w:t>Библиотеки:</w:t>
      </w:r>
    </w:p>
    <w:p w14:paraId="519075C1" w14:textId="77777777" w:rsidR="00B31B99" w:rsidRDefault="00B31B99" w:rsidP="00576091">
      <w:pPr>
        <w:pStyle w:val="34fffc"/>
        <w:numPr>
          <w:ilvl w:val="0"/>
          <w:numId w:val="25"/>
        </w:numPr>
      </w:pPr>
      <w:r>
        <w:t>react-player для воспроизведения видео.</w:t>
      </w:r>
    </w:p>
    <w:p w14:paraId="711F510D" w14:textId="2E0246A7" w:rsidR="00B31B99" w:rsidRDefault="00B31B99" w:rsidP="00576091">
      <w:pPr>
        <w:pStyle w:val="34fffc"/>
        <w:numPr>
          <w:ilvl w:val="0"/>
          <w:numId w:val="25"/>
        </w:numPr>
      </w:pPr>
      <w:r>
        <w:t>axios для запросов к API.</w:t>
      </w:r>
    </w:p>
    <w:p w14:paraId="02E8C726" w14:textId="556CE3BF" w:rsidR="00B31B99" w:rsidRDefault="00DA4AA4" w:rsidP="004451E8">
      <w:pPr>
        <w:pStyle w:val="34fffc"/>
        <w:ind w:firstLine="709"/>
      </w:pPr>
      <w:r w:rsidRPr="00DA4AA4">
        <w:t>Пример компонента выбора языка</w:t>
      </w:r>
      <w:r>
        <w:t xml:space="preserve"> представлен на рисунке 1</w:t>
      </w:r>
      <w:r w:rsidR="004451E8">
        <w:t>.</w:t>
      </w:r>
    </w:p>
    <w:p w14:paraId="3DB90855" w14:textId="5193E8CF" w:rsidR="004451E8" w:rsidRDefault="004451E8" w:rsidP="004451E8">
      <w:pPr>
        <w:pStyle w:val="34fffc"/>
        <w:spacing w:before="240" w:after="24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176BDD" wp14:editId="4050E96E">
            <wp:extent cx="4048125" cy="296728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27" cy="29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72431" w14:textId="5FE9FFDF" w:rsidR="004451E8" w:rsidRDefault="004451E8" w:rsidP="004451E8">
      <w:pPr>
        <w:pStyle w:val="34fffc"/>
        <w:spacing w:line="240" w:lineRule="auto"/>
        <w:ind w:firstLine="0"/>
        <w:jc w:val="center"/>
      </w:pPr>
      <w:r>
        <w:t xml:space="preserve">Рисунок 1 –  </w:t>
      </w:r>
      <w:r w:rsidR="009B54CB">
        <w:t>К</w:t>
      </w:r>
      <w:r>
        <w:t>омпонент выбора языка</w:t>
      </w:r>
    </w:p>
    <w:p w14:paraId="322F9E91" w14:textId="77777777" w:rsidR="004B7A5D" w:rsidRPr="00CD48CC" w:rsidRDefault="004B7A5D" w:rsidP="00BC1FAF">
      <w:pPr>
        <w:pStyle w:val="Heading2"/>
        <w:spacing w:before="240" w:after="120"/>
      </w:pPr>
      <w:bookmarkStart w:id="5" w:name="_Toc205904179"/>
      <w:r w:rsidRPr="00CD48CC">
        <w:t>3.2 Серверная часть (</w:t>
      </w:r>
      <w:r w:rsidRPr="004B7A5D">
        <w:rPr>
          <w:lang w:val="en-US"/>
        </w:rPr>
        <w:t>Backend</w:t>
      </w:r>
      <w:r w:rsidRPr="00CD48CC">
        <w:t>)</w:t>
      </w:r>
      <w:bookmarkEnd w:id="5"/>
    </w:p>
    <w:p w14:paraId="67E30215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  <w:rPr>
          <w:lang w:val="en-US"/>
        </w:rPr>
      </w:pPr>
      <w:r w:rsidRPr="004B7A5D">
        <w:rPr>
          <w:lang w:val="en-US"/>
        </w:rPr>
        <w:t>Python 3.10 + Flask: REST API.</w:t>
      </w:r>
    </w:p>
    <w:p w14:paraId="0AD3BE91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Celery</w:t>
      </w:r>
      <w:r w:rsidRPr="004B7A5D">
        <w:t>: Фоновая обработка задач.</w:t>
      </w:r>
    </w:p>
    <w:p w14:paraId="78427978" w14:textId="77777777" w:rsidR="004B7A5D" w:rsidRPr="004B7A5D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FFmpeg</w:t>
      </w:r>
      <w:r w:rsidRPr="004B7A5D">
        <w:t>: Извлечение аудио из видео.</w:t>
      </w:r>
    </w:p>
    <w:p w14:paraId="2C8F3EFA" w14:textId="6F630FE3" w:rsidR="004451E8" w:rsidRDefault="004B7A5D" w:rsidP="00576091">
      <w:pPr>
        <w:pStyle w:val="34fffc"/>
        <w:numPr>
          <w:ilvl w:val="0"/>
          <w:numId w:val="26"/>
        </w:numPr>
        <w:ind w:left="284" w:firstLine="709"/>
      </w:pPr>
      <w:r w:rsidRPr="004B7A5D">
        <w:rPr>
          <w:lang w:val="en-US"/>
        </w:rPr>
        <w:t>Whisper</w:t>
      </w:r>
      <w:r w:rsidRPr="004B7A5D">
        <w:t xml:space="preserve">: Модели </w:t>
      </w:r>
      <w:r w:rsidRPr="004B7A5D">
        <w:rPr>
          <w:lang w:val="en-US"/>
        </w:rPr>
        <w:t>base</w:t>
      </w:r>
      <w:r w:rsidRPr="004B7A5D">
        <w:t>/</w:t>
      </w:r>
      <w:r w:rsidRPr="004B7A5D">
        <w:rPr>
          <w:lang w:val="en-US"/>
        </w:rPr>
        <w:t>medium</w:t>
      </w:r>
      <w:r w:rsidRPr="004B7A5D">
        <w:t xml:space="preserve"> для транскрипции.</w:t>
      </w:r>
    </w:p>
    <w:p w14:paraId="5479E15B" w14:textId="77777777" w:rsidR="009B54CB" w:rsidRDefault="009B54CB">
      <w:pPr>
        <w:rPr>
          <w:sz w:val="28"/>
        </w:rPr>
      </w:pPr>
      <w:r>
        <w:br w:type="page"/>
      </w:r>
    </w:p>
    <w:p w14:paraId="46656802" w14:textId="6F1A068A" w:rsidR="004B7A5D" w:rsidRDefault="004B7A5D" w:rsidP="009B54CB">
      <w:pPr>
        <w:pStyle w:val="34fffc"/>
        <w:ind w:firstLine="709"/>
      </w:pPr>
      <w:r>
        <w:lastRenderedPageBreak/>
        <w:t>Пример ф</w:t>
      </w:r>
      <w:r w:rsidRPr="004B7A5D">
        <w:t>ункци</w:t>
      </w:r>
      <w:r>
        <w:t>и</w:t>
      </w:r>
      <w:r w:rsidRPr="004B7A5D">
        <w:t xml:space="preserve"> извлечения аудио с улучшением качества</w:t>
      </w:r>
      <w:r>
        <w:t xml:space="preserve"> </w:t>
      </w:r>
      <w:r w:rsidR="009B54CB">
        <w:t>представлен на рисунке 2.</w:t>
      </w:r>
    </w:p>
    <w:p w14:paraId="460EA86F" w14:textId="42EFCB7D" w:rsidR="009B54CB" w:rsidRDefault="009B54CB" w:rsidP="009B54CB">
      <w:pPr>
        <w:pStyle w:val="34fffc"/>
        <w:spacing w:before="240" w:after="240" w:line="240" w:lineRule="auto"/>
        <w:ind w:firstLine="0"/>
        <w:jc w:val="center"/>
      </w:pPr>
      <w:r w:rsidRPr="009B54CB">
        <w:rPr>
          <w:noProof/>
        </w:rPr>
        <w:drawing>
          <wp:inline distT="0" distB="0" distL="0" distR="0" wp14:anchorId="2228F253" wp14:editId="55EFBEB8">
            <wp:extent cx="3940980" cy="508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052" cy="50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5BF9" w14:textId="3CA9849A" w:rsidR="009B54CB" w:rsidRDefault="009B54CB" w:rsidP="009B54CB">
      <w:pPr>
        <w:pStyle w:val="34fffc"/>
        <w:spacing w:line="240" w:lineRule="auto"/>
        <w:ind w:firstLine="0"/>
        <w:jc w:val="center"/>
      </w:pPr>
      <w:r>
        <w:t>Рисунок 2 – Функция извлечения аудио с улучшением качества</w:t>
      </w:r>
    </w:p>
    <w:p w14:paraId="32CE92C4" w14:textId="77777777" w:rsidR="00747271" w:rsidRPr="00747271" w:rsidRDefault="00747271" w:rsidP="003162BB">
      <w:pPr>
        <w:pStyle w:val="Heading2"/>
        <w:spacing w:before="240" w:after="120"/>
      </w:pPr>
      <w:bookmarkStart w:id="6" w:name="_Toc205904180"/>
      <w:r w:rsidRPr="00747271">
        <w:t>3.3 Инфраструктура</w:t>
      </w:r>
      <w:bookmarkEnd w:id="6"/>
    </w:p>
    <w:p w14:paraId="39E13029" w14:textId="77777777" w:rsidR="00747271" w:rsidRPr="00747271" w:rsidRDefault="00747271" w:rsidP="00576091">
      <w:pPr>
        <w:pStyle w:val="34fffc"/>
        <w:numPr>
          <w:ilvl w:val="1"/>
          <w:numId w:val="28"/>
        </w:numPr>
        <w:ind w:left="284" w:firstLine="709"/>
      </w:pPr>
      <w:r w:rsidRPr="00747271">
        <w:rPr>
          <w:lang w:val="en-US"/>
        </w:rPr>
        <w:t>Docker</w:t>
      </w:r>
      <w:r w:rsidRPr="00747271">
        <w:t>: Контейнеризация сервисов.</w:t>
      </w:r>
    </w:p>
    <w:p w14:paraId="0F016F43" w14:textId="77777777" w:rsidR="00747271" w:rsidRPr="00747271" w:rsidRDefault="00747271" w:rsidP="00576091">
      <w:pPr>
        <w:pStyle w:val="34fffc"/>
        <w:numPr>
          <w:ilvl w:val="1"/>
          <w:numId w:val="28"/>
        </w:numPr>
        <w:ind w:left="284" w:firstLine="709"/>
      </w:pPr>
      <w:r w:rsidRPr="00747271">
        <w:rPr>
          <w:lang w:val="en-US"/>
        </w:rPr>
        <w:t>Redis</w:t>
      </w:r>
      <w:r w:rsidRPr="00747271">
        <w:t xml:space="preserve">: Брокер задач для </w:t>
      </w:r>
      <w:r w:rsidRPr="00747271">
        <w:rPr>
          <w:lang w:val="en-US"/>
        </w:rPr>
        <w:t>Celery</w:t>
      </w:r>
      <w:r w:rsidRPr="00747271">
        <w:t>.</w:t>
      </w:r>
    </w:p>
    <w:p w14:paraId="4E50E84D" w14:textId="6B8EF621" w:rsidR="009B54CB" w:rsidRDefault="00747271" w:rsidP="00576091">
      <w:pPr>
        <w:pStyle w:val="34fffc"/>
        <w:numPr>
          <w:ilvl w:val="0"/>
          <w:numId w:val="27"/>
        </w:numPr>
        <w:ind w:left="284" w:firstLine="709"/>
      </w:pPr>
      <w:r w:rsidRPr="00747271">
        <w:rPr>
          <w:lang w:val="en-US"/>
        </w:rPr>
        <w:t>Nginx</w:t>
      </w:r>
      <w:r w:rsidRPr="00747271">
        <w:t>: Реверс-прокси и балансировщик.</w:t>
      </w:r>
    </w:p>
    <w:p w14:paraId="6685512A" w14:textId="22A22A25" w:rsidR="00747271" w:rsidRDefault="00747271">
      <w:pPr>
        <w:rPr>
          <w:sz w:val="28"/>
        </w:rPr>
      </w:pPr>
      <w:r>
        <w:br w:type="page"/>
      </w:r>
    </w:p>
    <w:p w14:paraId="4237A1A9" w14:textId="480F3192" w:rsidR="00747271" w:rsidRDefault="00747271" w:rsidP="00747271">
      <w:pPr>
        <w:pStyle w:val="Heading1"/>
      </w:pPr>
      <w:bookmarkStart w:id="7" w:name="_Toc205904181"/>
      <w:r w:rsidRPr="00747271">
        <w:lastRenderedPageBreak/>
        <w:t>4. Ключевые модули системы</w:t>
      </w:r>
      <w:bookmarkEnd w:id="7"/>
    </w:p>
    <w:p w14:paraId="029758EC" w14:textId="77777777" w:rsidR="00747271" w:rsidRPr="00747271" w:rsidRDefault="00747271" w:rsidP="00747271">
      <w:pPr>
        <w:pStyle w:val="Heading2"/>
      </w:pPr>
      <w:bookmarkStart w:id="8" w:name="_Toc205904182"/>
      <w:r w:rsidRPr="00747271">
        <w:t>4.1 Загрузка видео</w:t>
      </w:r>
      <w:bookmarkEnd w:id="8"/>
    </w:p>
    <w:p w14:paraId="033B0FF5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Поддерживаемые форматы: MP4, AVI, MOV, MKV.</w:t>
      </w:r>
    </w:p>
    <w:p w14:paraId="0BDFE2A8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Макс. размер: 5 ГБ.</w:t>
      </w:r>
    </w:p>
    <w:p w14:paraId="2706F76F" w14:textId="77777777" w:rsidR="00747271" w:rsidRPr="00747271" w:rsidRDefault="00747271" w:rsidP="00576091">
      <w:pPr>
        <w:pStyle w:val="34b"/>
        <w:numPr>
          <w:ilvl w:val="0"/>
          <w:numId w:val="29"/>
        </w:numPr>
        <w:ind w:left="284" w:firstLine="709"/>
      </w:pPr>
      <w:r w:rsidRPr="00747271">
        <w:t>Валидация файлов через сигнатуры (бинарные заголовки).</w:t>
      </w:r>
    </w:p>
    <w:p w14:paraId="05EFC94F" w14:textId="77777777" w:rsidR="00747271" w:rsidRPr="00747271" w:rsidRDefault="00747271" w:rsidP="00747271">
      <w:pPr>
        <w:pStyle w:val="Heading2"/>
      </w:pPr>
      <w:bookmarkStart w:id="9" w:name="_Toc205904183"/>
      <w:r w:rsidRPr="00747271">
        <w:t>4.2 Транскрипция и диаризация</w:t>
      </w:r>
      <w:bookmarkEnd w:id="9"/>
    </w:p>
    <w:p w14:paraId="5B0A9192" w14:textId="77777777" w:rsidR="00747271" w:rsidRPr="00747271" w:rsidRDefault="00747271" w:rsidP="00576091">
      <w:pPr>
        <w:pStyle w:val="34b"/>
        <w:numPr>
          <w:ilvl w:val="0"/>
          <w:numId w:val="30"/>
        </w:numPr>
        <w:ind w:left="284" w:firstLine="709"/>
      </w:pPr>
      <w:r w:rsidRPr="00747271">
        <w:t>Whisper: Определение языка, транскрипция в текст с таймкодами.</w:t>
      </w:r>
    </w:p>
    <w:p w14:paraId="3F7F7EE2" w14:textId="77777777" w:rsidR="00747271" w:rsidRPr="00747271" w:rsidRDefault="00747271" w:rsidP="00576091">
      <w:pPr>
        <w:pStyle w:val="34b"/>
        <w:numPr>
          <w:ilvl w:val="0"/>
          <w:numId w:val="30"/>
        </w:numPr>
        <w:ind w:left="284" w:firstLine="709"/>
      </w:pPr>
      <w:r w:rsidRPr="00747271">
        <w:t>Диаризация: Разделение текста по спикерам через алгоритм кластеризации.</w:t>
      </w:r>
    </w:p>
    <w:p w14:paraId="19336CB6" w14:textId="77777777" w:rsidR="00747271" w:rsidRPr="00747271" w:rsidRDefault="00747271" w:rsidP="00747271">
      <w:pPr>
        <w:pStyle w:val="34b"/>
      </w:pPr>
      <w:r w:rsidRPr="00747271">
        <w:t>Логика обработки:</w:t>
      </w:r>
    </w:p>
    <w:p w14:paraId="64DE35F7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Извлечение аудио с частотой 16 kHz (оптимально для Whisper).</w:t>
      </w:r>
    </w:p>
    <w:p w14:paraId="3BC9393F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Сегментация длинных видео (&gt;10 мин) для экономии памяти.</w:t>
      </w:r>
    </w:p>
    <w:p w14:paraId="31A5EAAC" w14:textId="77777777" w:rsidR="00747271" w:rsidRPr="00747271" w:rsidRDefault="00747271" w:rsidP="00576091">
      <w:pPr>
        <w:pStyle w:val="34b"/>
        <w:numPr>
          <w:ilvl w:val="0"/>
          <w:numId w:val="33"/>
        </w:numPr>
        <w:ind w:left="284" w:firstLine="709"/>
      </w:pPr>
      <w:r w:rsidRPr="00747271">
        <w:t>Перевод субтитров через интеграцию с Yandex Translate API (опционально).</w:t>
      </w:r>
    </w:p>
    <w:p w14:paraId="45289895" w14:textId="77777777" w:rsidR="00747271" w:rsidRPr="00747271" w:rsidRDefault="00747271" w:rsidP="003162BB">
      <w:pPr>
        <w:pStyle w:val="Heading2"/>
      </w:pPr>
      <w:bookmarkStart w:id="10" w:name="_Toc205904184"/>
      <w:r w:rsidRPr="00747271">
        <w:t>4.3 Редактор субтитров</w:t>
      </w:r>
      <w:bookmarkEnd w:id="10"/>
    </w:p>
    <w:p w14:paraId="41726CA3" w14:textId="77777777" w:rsidR="00747271" w:rsidRPr="00747271" w:rsidRDefault="00747271" w:rsidP="00576091">
      <w:pPr>
        <w:pStyle w:val="34b"/>
        <w:numPr>
          <w:ilvl w:val="0"/>
          <w:numId w:val="31"/>
        </w:numPr>
        <w:ind w:left="284" w:firstLine="709"/>
      </w:pPr>
      <w:r w:rsidRPr="00747271">
        <w:t>Интерфейс: Синхронизированная временная шкала видео и текста.</w:t>
      </w:r>
    </w:p>
    <w:p w14:paraId="5DBE8141" w14:textId="77777777" w:rsidR="00747271" w:rsidRPr="00747271" w:rsidRDefault="00747271" w:rsidP="00576091">
      <w:pPr>
        <w:pStyle w:val="34b"/>
        <w:numPr>
          <w:ilvl w:val="0"/>
          <w:numId w:val="31"/>
        </w:numPr>
        <w:ind w:left="284" w:firstLine="709"/>
      </w:pPr>
      <w:r w:rsidRPr="00747271">
        <w:t>Возможности:</w:t>
      </w:r>
    </w:p>
    <w:p w14:paraId="707184DC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Ручная корректировка текста.</w:t>
      </w:r>
    </w:p>
    <w:p w14:paraId="4E02DB7D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Сдвиг таймкодов.</w:t>
      </w:r>
    </w:p>
    <w:p w14:paraId="5EAB3615" w14:textId="77777777" w:rsidR="00747271" w:rsidRPr="00747271" w:rsidRDefault="00747271" w:rsidP="00576091">
      <w:pPr>
        <w:pStyle w:val="34b"/>
        <w:numPr>
          <w:ilvl w:val="1"/>
          <w:numId w:val="34"/>
        </w:numPr>
      </w:pPr>
      <w:r w:rsidRPr="00747271">
        <w:t>Объединение/разделение сегментов.</w:t>
      </w:r>
    </w:p>
    <w:p w14:paraId="69469E24" w14:textId="77777777" w:rsidR="00747271" w:rsidRPr="00747271" w:rsidRDefault="00747271" w:rsidP="003162BB">
      <w:pPr>
        <w:pStyle w:val="Heading2"/>
      </w:pPr>
      <w:bookmarkStart w:id="11" w:name="_Toc205904185"/>
      <w:r w:rsidRPr="00747271">
        <w:t>4.4 Экспорт</w:t>
      </w:r>
      <w:bookmarkEnd w:id="11"/>
    </w:p>
    <w:p w14:paraId="552DB51A" w14:textId="77777777" w:rsidR="00747271" w:rsidRPr="00747271" w:rsidRDefault="00747271" w:rsidP="00576091">
      <w:pPr>
        <w:pStyle w:val="34b"/>
        <w:numPr>
          <w:ilvl w:val="0"/>
          <w:numId w:val="32"/>
        </w:numPr>
        <w:ind w:left="284" w:firstLine="709"/>
      </w:pPr>
      <w:r w:rsidRPr="00747271">
        <w:t>Форматы: SRT (стандарт), VTT (для веба), TXT (чистый текст).</w:t>
      </w:r>
    </w:p>
    <w:p w14:paraId="5589811C" w14:textId="77777777" w:rsidR="00747271" w:rsidRPr="00747271" w:rsidRDefault="00747271" w:rsidP="00576091">
      <w:pPr>
        <w:pStyle w:val="34b"/>
        <w:numPr>
          <w:ilvl w:val="0"/>
          <w:numId w:val="32"/>
        </w:numPr>
        <w:ind w:left="284" w:firstLine="709"/>
      </w:pPr>
      <w:r w:rsidRPr="00747271">
        <w:t>Кодировка: UTF-8.</w:t>
      </w:r>
    </w:p>
    <w:p w14:paraId="09ED9A17" w14:textId="59564E6E" w:rsidR="003162BB" w:rsidRDefault="003162BB">
      <w:pPr>
        <w:rPr>
          <w:sz w:val="28"/>
        </w:rPr>
      </w:pPr>
      <w:r>
        <w:br w:type="page"/>
      </w:r>
    </w:p>
    <w:p w14:paraId="5F0BAA4D" w14:textId="69E9BBF9" w:rsidR="00747271" w:rsidRDefault="003162BB" w:rsidP="003162BB">
      <w:pPr>
        <w:pStyle w:val="Heading2"/>
        <w:spacing w:before="240" w:after="120"/>
      </w:pPr>
      <w:bookmarkStart w:id="12" w:name="_Toc205904186"/>
      <w:r w:rsidRPr="003162BB">
        <w:lastRenderedPageBreak/>
        <w:t>5. Особенности реализации</w:t>
      </w:r>
      <w:bookmarkEnd w:id="12"/>
    </w:p>
    <w:p w14:paraId="06C1306C" w14:textId="77777777" w:rsidR="003162BB" w:rsidRPr="003162BB" w:rsidRDefault="003162BB" w:rsidP="003162BB">
      <w:pPr>
        <w:pStyle w:val="Heading2"/>
      </w:pPr>
      <w:bookmarkStart w:id="13" w:name="_Toc205904187"/>
      <w:r w:rsidRPr="003162BB">
        <w:t>5.1 Обработка больших видео</w:t>
      </w:r>
      <w:bookmarkEnd w:id="13"/>
    </w:p>
    <w:p w14:paraId="3C6B42E7" w14:textId="77777777" w:rsidR="003162BB" w:rsidRPr="003162BB" w:rsidRDefault="003162BB" w:rsidP="00576091">
      <w:pPr>
        <w:pStyle w:val="34b"/>
        <w:numPr>
          <w:ilvl w:val="0"/>
          <w:numId w:val="35"/>
        </w:numPr>
        <w:ind w:left="284" w:firstLine="709"/>
      </w:pPr>
      <w:r w:rsidRPr="003162BB">
        <w:t>Видео &gt;1 ГБ обрабатываются частями через Celery-задачи.</w:t>
      </w:r>
    </w:p>
    <w:p w14:paraId="79F25D13" w14:textId="77777777" w:rsidR="003162BB" w:rsidRPr="003162BB" w:rsidRDefault="003162BB" w:rsidP="00576091">
      <w:pPr>
        <w:pStyle w:val="34b"/>
        <w:numPr>
          <w:ilvl w:val="0"/>
          <w:numId w:val="35"/>
        </w:numPr>
        <w:ind w:left="284" w:firstLine="709"/>
      </w:pPr>
      <w:r w:rsidRPr="003162BB">
        <w:t>Прогресс отображается клиенту через WebSocket.</w:t>
      </w:r>
    </w:p>
    <w:p w14:paraId="61E994D7" w14:textId="77777777" w:rsidR="003162BB" w:rsidRPr="003162BB" w:rsidRDefault="003162BB" w:rsidP="003162BB">
      <w:pPr>
        <w:pStyle w:val="Heading2"/>
      </w:pPr>
      <w:bookmarkStart w:id="14" w:name="_Toc205904188"/>
      <w:r w:rsidRPr="003162BB">
        <w:t>5.2 Безопасность</w:t>
      </w:r>
      <w:bookmarkEnd w:id="14"/>
    </w:p>
    <w:p w14:paraId="58FFEE85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JWT-аутентификация для API.</w:t>
      </w:r>
    </w:p>
    <w:p w14:paraId="6D6E4C2A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Изоляция пользовательских данных через временные каталоги.</w:t>
      </w:r>
    </w:p>
    <w:p w14:paraId="3B6CDE05" w14:textId="77777777" w:rsidR="003162BB" w:rsidRPr="003162BB" w:rsidRDefault="003162BB" w:rsidP="00576091">
      <w:pPr>
        <w:pStyle w:val="34b"/>
        <w:numPr>
          <w:ilvl w:val="0"/>
          <w:numId w:val="36"/>
        </w:numPr>
        <w:ind w:left="284" w:firstLine="709"/>
      </w:pPr>
      <w:r w:rsidRPr="003162BB">
        <w:t>Проверка файлов на наличие вредоносного кода (ClamAV).</w:t>
      </w:r>
    </w:p>
    <w:p w14:paraId="53883A67" w14:textId="3D38E77F" w:rsidR="003162BB" w:rsidRDefault="003162BB" w:rsidP="003162BB">
      <w:pPr>
        <w:pStyle w:val="Heading2"/>
      </w:pPr>
      <w:bookmarkStart w:id="15" w:name="_Toc205904189"/>
      <w:r w:rsidRPr="003162BB">
        <w:t>5.3 Логирование</w:t>
      </w:r>
      <w:bookmarkEnd w:id="15"/>
    </w:p>
    <w:p w14:paraId="4B15BF7D" w14:textId="0797D61C" w:rsidR="003162BB" w:rsidRDefault="003162BB" w:rsidP="003162BB">
      <w:pPr>
        <w:pStyle w:val="34b"/>
        <w:ind w:firstLine="709"/>
      </w:pPr>
      <w:r>
        <w:t>Пример расширенной настройки логирования представлен на рисунке 3.</w:t>
      </w:r>
    </w:p>
    <w:p w14:paraId="66FDAA8A" w14:textId="0A2499C2" w:rsidR="003162BB" w:rsidRPr="003162BB" w:rsidRDefault="003162BB" w:rsidP="003162BB">
      <w:pPr>
        <w:pStyle w:val="34b"/>
        <w:spacing w:before="240" w:after="240" w:line="240" w:lineRule="auto"/>
        <w:ind w:firstLine="0"/>
        <w:jc w:val="center"/>
      </w:pPr>
      <w:r w:rsidRPr="003162BB">
        <w:rPr>
          <w:noProof/>
        </w:rPr>
        <w:drawing>
          <wp:inline distT="0" distB="0" distL="0" distR="0" wp14:anchorId="392B60A6" wp14:editId="50278A7C">
            <wp:extent cx="4353533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0CA" w14:textId="05FCBAB6" w:rsidR="003162BB" w:rsidRDefault="00BC1FAF" w:rsidP="00BC1FAF">
      <w:pPr>
        <w:pStyle w:val="34b"/>
        <w:spacing w:line="240" w:lineRule="auto"/>
        <w:ind w:firstLine="0"/>
        <w:jc w:val="center"/>
      </w:pPr>
      <w:r>
        <w:t>Рисунок 3 – Расширенная настройка логирования</w:t>
      </w:r>
    </w:p>
    <w:p w14:paraId="4B938B11" w14:textId="200546EB" w:rsidR="00BC1FAF" w:rsidRDefault="00BC1FAF">
      <w:pPr>
        <w:rPr>
          <w:sz w:val="28"/>
        </w:rPr>
      </w:pPr>
      <w:r>
        <w:br w:type="page"/>
      </w:r>
    </w:p>
    <w:p w14:paraId="76446E29" w14:textId="77777777" w:rsidR="00BC1FAF" w:rsidRPr="00BC1FAF" w:rsidRDefault="00BC1FAF" w:rsidP="00BC1FAF">
      <w:pPr>
        <w:pStyle w:val="Heading2"/>
        <w:spacing w:before="240" w:after="120"/>
      </w:pPr>
      <w:bookmarkStart w:id="16" w:name="_Toc205904190"/>
      <w:r w:rsidRPr="00BC1FAF">
        <w:lastRenderedPageBreak/>
        <w:t>6. Развертывание</w:t>
      </w:r>
      <w:bookmarkEnd w:id="16"/>
    </w:p>
    <w:p w14:paraId="3079DBD9" w14:textId="77777777" w:rsidR="00BC1FAF" w:rsidRPr="00BC1FAF" w:rsidRDefault="00BC1FAF" w:rsidP="00BC1FAF">
      <w:pPr>
        <w:pStyle w:val="34b"/>
        <w:ind w:firstLine="709"/>
      </w:pPr>
      <w:r w:rsidRPr="00BC1FAF">
        <w:t>Требования к серверу:</w:t>
      </w:r>
    </w:p>
    <w:p w14:paraId="4DF3EB0C" w14:textId="77777777" w:rsidR="00BC1FAF" w:rsidRP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CPU: 4+ ядра (рекомендуется x86_64).</w:t>
      </w:r>
    </w:p>
    <w:p w14:paraId="218D15AF" w14:textId="77777777" w:rsidR="00BC1FAF" w:rsidRP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RAM: 8+ ГБ.</w:t>
      </w:r>
    </w:p>
    <w:p w14:paraId="3C85AABF" w14:textId="4F9847B6" w:rsidR="00BC1FAF" w:rsidRDefault="00BC1FAF" w:rsidP="00576091">
      <w:pPr>
        <w:pStyle w:val="34b"/>
        <w:numPr>
          <w:ilvl w:val="0"/>
          <w:numId w:val="37"/>
        </w:numPr>
        <w:ind w:left="284" w:firstLine="709"/>
      </w:pPr>
      <w:r w:rsidRPr="00BC1FAF">
        <w:t>Диск: 50+ ГБ (SSD/NVMe).</w:t>
      </w:r>
    </w:p>
    <w:p w14:paraId="21F74D7C" w14:textId="77777777" w:rsidR="00FF33C1" w:rsidRDefault="00FF33C1" w:rsidP="00FF33C1">
      <w:pPr>
        <w:pStyle w:val="34b"/>
      </w:pPr>
      <w:r>
        <w:t>Инструкция по установке и запуску проекта через CMD</w:t>
      </w:r>
    </w:p>
    <w:p w14:paraId="2764651E" w14:textId="572BE30F" w:rsidR="00FF33C1" w:rsidRDefault="001153CE" w:rsidP="001153CE">
      <w:pPr>
        <w:pStyle w:val="Heading2"/>
      </w:pPr>
      <w:bookmarkStart w:id="17" w:name="_Toc205904191"/>
      <w:r w:rsidRPr="001153CE">
        <w:t>6</w:t>
      </w:r>
      <w:r>
        <w:t>.</w:t>
      </w:r>
      <w:r w:rsidR="00FF33C1">
        <w:t>1 Установка FFmpeg</w:t>
      </w:r>
      <w:bookmarkEnd w:id="17"/>
    </w:p>
    <w:p w14:paraId="5187E5EC" w14:textId="57FE5E46" w:rsidR="00FF33C1" w:rsidRDefault="00FF33C1" w:rsidP="001153CE">
      <w:pPr>
        <w:pStyle w:val="34b"/>
        <w:numPr>
          <w:ilvl w:val="0"/>
          <w:numId w:val="40"/>
        </w:numPr>
        <w:ind w:left="284" w:firstLine="709"/>
      </w:pPr>
      <w:r>
        <w:t>Перейдите на сайт https://ffmpeg.org/download.html.</w:t>
      </w:r>
    </w:p>
    <w:p w14:paraId="658C6726" w14:textId="54737B65" w:rsidR="00FF33C1" w:rsidRDefault="00FF33C1" w:rsidP="001153CE">
      <w:pPr>
        <w:pStyle w:val="34b"/>
        <w:numPr>
          <w:ilvl w:val="0"/>
          <w:numId w:val="40"/>
        </w:numPr>
        <w:ind w:left="284" w:firstLine="709"/>
      </w:pPr>
      <w:r>
        <w:t>В разделе Windows выберите сборку от https://www.gyan.dev/ffmpeg/builds/.</w:t>
      </w:r>
    </w:p>
    <w:p w14:paraId="565E0388" w14:textId="6D51B4F8" w:rsidR="00FF33C1" w:rsidRPr="00FF33C1" w:rsidRDefault="00FF33C1" w:rsidP="001153CE">
      <w:pPr>
        <w:pStyle w:val="34b"/>
        <w:numPr>
          <w:ilvl w:val="0"/>
          <w:numId w:val="40"/>
        </w:numPr>
        <w:ind w:left="284" w:firstLine="709"/>
        <w:rPr>
          <w:lang w:val="en-US"/>
        </w:rPr>
      </w:pPr>
      <w:r>
        <w:t>Скачайте</w:t>
      </w:r>
      <w:r w:rsidRPr="00FF33C1">
        <w:rPr>
          <w:lang w:val="en-US"/>
        </w:rPr>
        <w:t xml:space="preserve"> </w:t>
      </w:r>
      <w:r>
        <w:t>архив</w:t>
      </w:r>
      <w:r w:rsidRPr="00FF33C1">
        <w:rPr>
          <w:lang w:val="en-US"/>
        </w:rPr>
        <w:t xml:space="preserve"> ffmpeg-release-essentials.zip.</w:t>
      </w:r>
    </w:p>
    <w:p w14:paraId="6FBA535E" w14:textId="729881C8" w:rsidR="00FF33C1" w:rsidRDefault="00FF33C1" w:rsidP="001153CE">
      <w:pPr>
        <w:pStyle w:val="34b"/>
        <w:numPr>
          <w:ilvl w:val="0"/>
          <w:numId w:val="40"/>
        </w:numPr>
        <w:ind w:left="284" w:firstLine="709"/>
      </w:pPr>
      <w:r>
        <w:t>Распакуйте, например, в C:\ffmpeg.</w:t>
      </w:r>
    </w:p>
    <w:p w14:paraId="5A1D2A9E" w14:textId="5FB7C0E1" w:rsidR="00FF33C1" w:rsidRPr="00FF33C1" w:rsidRDefault="00FF33C1" w:rsidP="001153CE">
      <w:pPr>
        <w:pStyle w:val="34b"/>
        <w:numPr>
          <w:ilvl w:val="0"/>
          <w:numId w:val="40"/>
        </w:numPr>
        <w:ind w:left="284" w:firstLine="709"/>
      </w:pPr>
      <w:r>
        <w:t xml:space="preserve">Добавьте C:\ffmpeg\bin в переменную PATH: В </w:t>
      </w:r>
      <w:proofErr w:type="spellStart"/>
      <w:r>
        <w:rPr>
          <w:lang w:val="en-US"/>
        </w:rPr>
        <w:t>cmd</w:t>
      </w:r>
      <w:proofErr w:type="spellEnd"/>
      <w:r w:rsidRPr="00FF33C1">
        <w:t xml:space="preserve"> </w:t>
      </w:r>
      <w:r>
        <w:t xml:space="preserve">от имени администратора вставить команду </w:t>
      </w:r>
      <w:r w:rsidRPr="00FF33C1">
        <w:t>setx /m PATH "C:\ffmpeg\bin;%PATH%"</w:t>
      </w:r>
      <w:r>
        <w:t xml:space="preserve"> и перезагрузить компьютер.</w:t>
      </w:r>
    </w:p>
    <w:p w14:paraId="2BF8D7C6" w14:textId="276F4EE2" w:rsidR="00FF33C1" w:rsidRDefault="00FF33C1" w:rsidP="001153CE">
      <w:pPr>
        <w:pStyle w:val="34b"/>
        <w:numPr>
          <w:ilvl w:val="0"/>
          <w:numId w:val="40"/>
        </w:numPr>
        <w:ind w:left="284" w:firstLine="709"/>
      </w:pPr>
      <w:r>
        <w:t>Проверьте установку: ffmpeg -version.</w:t>
      </w:r>
    </w:p>
    <w:p w14:paraId="047AA1BF" w14:textId="7112C4A3" w:rsidR="00FF33C1" w:rsidRDefault="001153CE" w:rsidP="001153CE">
      <w:pPr>
        <w:pStyle w:val="Heading2"/>
      </w:pPr>
      <w:bookmarkStart w:id="18" w:name="_Toc205904192"/>
      <w:r>
        <w:t>6.</w:t>
      </w:r>
      <w:r w:rsidR="00FF33C1">
        <w:t>2 Установка Python 3.11.9</w:t>
      </w:r>
      <w:bookmarkEnd w:id="18"/>
    </w:p>
    <w:p w14:paraId="6F9BD58E" w14:textId="63551787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Перейдите на https://www.python.org/downloads/release/python-3119/.</w:t>
      </w:r>
    </w:p>
    <w:p w14:paraId="485C9921" w14:textId="52748BE8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Скачайте Windows Installer (64-bit).</w:t>
      </w:r>
    </w:p>
    <w:p w14:paraId="236B5A3C" w14:textId="5C281267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Запустите установщик.</w:t>
      </w:r>
    </w:p>
    <w:p w14:paraId="68718211" w14:textId="0856F26E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Обязательно отметьте Add Python to PATH.</w:t>
      </w:r>
    </w:p>
    <w:p w14:paraId="6597B0F2" w14:textId="0A9F26DA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Установите Python.</w:t>
      </w:r>
    </w:p>
    <w:p w14:paraId="076C2DE7" w14:textId="16A23836" w:rsidR="00FF33C1" w:rsidRDefault="00FF33C1" w:rsidP="001153CE">
      <w:pPr>
        <w:pStyle w:val="34b"/>
        <w:numPr>
          <w:ilvl w:val="0"/>
          <w:numId w:val="41"/>
        </w:numPr>
        <w:ind w:left="284" w:firstLine="709"/>
      </w:pPr>
      <w:r>
        <w:t>Проверка: python --version.</w:t>
      </w:r>
    </w:p>
    <w:p w14:paraId="5C299F4E" w14:textId="43256555" w:rsidR="00FF33C1" w:rsidRDefault="001153CE" w:rsidP="001153CE">
      <w:pPr>
        <w:pStyle w:val="Heading2"/>
      </w:pPr>
      <w:bookmarkStart w:id="19" w:name="_Toc205904193"/>
      <w:r>
        <w:t>6.</w:t>
      </w:r>
      <w:r w:rsidR="00FF33C1">
        <w:t>3 Установка Node.js</w:t>
      </w:r>
      <w:bookmarkEnd w:id="19"/>
    </w:p>
    <w:p w14:paraId="43D14981" w14:textId="082F9DC3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Перейдите на https://nodejs.org/.</w:t>
      </w:r>
    </w:p>
    <w:p w14:paraId="4EFDAF5B" w14:textId="25C3FAB6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Скачайте LTS (рекомендуемую) версию.</w:t>
      </w:r>
    </w:p>
    <w:p w14:paraId="753D198F" w14:textId="6A75ECC9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Запустите установщик.</w:t>
      </w:r>
    </w:p>
    <w:p w14:paraId="440A8B8B" w14:textId="4909BE99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Примите лицензионное соглашение.</w:t>
      </w:r>
    </w:p>
    <w:p w14:paraId="6398326E" w14:textId="15E1DCC9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lastRenderedPageBreak/>
        <w:t>Отметьте: Add to PATH (добавить в переменные среды) и Automatically install necessary tools (установить инструменты, включая поддержку C++).</w:t>
      </w:r>
    </w:p>
    <w:p w14:paraId="60D3851E" w14:textId="14DFBF66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Дождитесь завершения установки.</w:t>
      </w:r>
    </w:p>
    <w:p w14:paraId="2DA6C3F7" w14:textId="66BE5E41" w:rsidR="00FF33C1" w:rsidRDefault="00FF33C1" w:rsidP="001153CE">
      <w:pPr>
        <w:pStyle w:val="34b"/>
        <w:numPr>
          <w:ilvl w:val="0"/>
          <w:numId w:val="42"/>
        </w:numPr>
        <w:ind w:left="284" w:firstLine="709"/>
      </w:pPr>
      <w:r>
        <w:t>Проверка: node -v и npm -v.</w:t>
      </w:r>
    </w:p>
    <w:p w14:paraId="71B89C11" w14:textId="4BDAD5E7" w:rsidR="00FF33C1" w:rsidRDefault="001153CE" w:rsidP="001153CE">
      <w:pPr>
        <w:pStyle w:val="Heading2"/>
      </w:pPr>
      <w:bookmarkStart w:id="20" w:name="_Toc205904194"/>
      <w:r>
        <w:t>6.</w:t>
      </w:r>
      <w:r w:rsidR="00FF33C1">
        <w:t>4 Загрузка проекта</w:t>
      </w:r>
      <w:bookmarkEnd w:id="20"/>
    </w:p>
    <w:p w14:paraId="52482100" w14:textId="6BAD6BE4" w:rsidR="00FF33C1" w:rsidRDefault="00FF33C1" w:rsidP="001153CE">
      <w:pPr>
        <w:pStyle w:val="34b"/>
        <w:numPr>
          <w:ilvl w:val="0"/>
          <w:numId w:val="43"/>
        </w:numPr>
        <w:ind w:left="284" w:firstLine="709"/>
      </w:pPr>
      <w:r>
        <w:t>Перейдите на страницу проекта в GitHub</w:t>
      </w:r>
      <w:r w:rsidR="00044EFA" w:rsidRPr="00044EFA">
        <w:t>(https://github.com/RikRak1/sitesub)</w:t>
      </w:r>
      <w:r>
        <w:t>.</w:t>
      </w:r>
    </w:p>
    <w:p w14:paraId="3426DB56" w14:textId="7710FF76" w:rsidR="00FF33C1" w:rsidRDefault="00FF33C1" w:rsidP="001153CE">
      <w:pPr>
        <w:pStyle w:val="34b"/>
        <w:numPr>
          <w:ilvl w:val="0"/>
          <w:numId w:val="43"/>
        </w:numPr>
        <w:ind w:left="284" w:firstLine="709"/>
      </w:pPr>
      <w:r>
        <w:t>Нажмите Code → Download ZIP.</w:t>
      </w:r>
    </w:p>
    <w:p w14:paraId="51B94004" w14:textId="622558F6" w:rsidR="00FF33C1" w:rsidRDefault="00FF33C1" w:rsidP="001153CE">
      <w:pPr>
        <w:pStyle w:val="34b"/>
        <w:numPr>
          <w:ilvl w:val="0"/>
          <w:numId w:val="43"/>
        </w:numPr>
        <w:ind w:left="284" w:firstLine="709"/>
      </w:pPr>
      <w:r>
        <w:t>Сохраните файл, например, в C:\gt1\.</w:t>
      </w:r>
    </w:p>
    <w:p w14:paraId="4AD9C81F" w14:textId="4DD2C263" w:rsidR="00FF33C1" w:rsidRDefault="00FF33C1" w:rsidP="001153CE">
      <w:pPr>
        <w:pStyle w:val="34b"/>
        <w:numPr>
          <w:ilvl w:val="0"/>
          <w:numId w:val="43"/>
        </w:numPr>
        <w:ind w:left="284" w:firstLine="709"/>
      </w:pPr>
      <w:r>
        <w:t>Разархивируйте в C:\gt1\sitesub\.</w:t>
      </w:r>
    </w:p>
    <w:p w14:paraId="1FDF31F8" w14:textId="21FD59DA" w:rsidR="00FF33C1" w:rsidRDefault="001153CE" w:rsidP="001153CE">
      <w:pPr>
        <w:pStyle w:val="Heading2"/>
      </w:pPr>
      <w:bookmarkStart w:id="21" w:name="_Toc205904195"/>
      <w:r>
        <w:t>6.</w:t>
      </w:r>
      <w:r w:rsidR="00FF33C1">
        <w:t>5 Настройка окружения для бэкенда</w:t>
      </w:r>
      <w:bookmarkEnd w:id="21"/>
    </w:p>
    <w:p w14:paraId="508CAF5D" w14:textId="00E7583C" w:rsidR="00FF33C1" w:rsidRDefault="00FF33C1" w:rsidP="001153CE">
      <w:pPr>
        <w:pStyle w:val="34b"/>
        <w:numPr>
          <w:ilvl w:val="0"/>
          <w:numId w:val="44"/>
        </w:numPr>
        <w:ind w:left="284" w:firstLine="709"/>
      </w:pPr>
      <w:r>
        <w:t>Откройте CMD.</w:t>
      </w:r>
    </w:p>
    <w:p w14:paraId="40306C6F" w14:textId="463096FD" w:rsidR="00FF33C1" w:rsidRPr="001153CE" w:rsidRDefault="00FF33C1" w:rsidP="001153CE">
      <w:pPr>
        <w:pStyle w:val="34b"/>
        <w:numPr>
          <w:ilvl w:val="0"/>
          <w:numId w:val="44"/>
        </w:numPr>
        <w:ind w:left="284" w:firstLine="709"/>
        <w:rPr>
          <w:lang w:val="en-US"/>
        </w:rPr>
      </w:pPr>
      <w:r>
        <w:t>Перейдите</w:t>
      </w:r>
      <w:r w:rsidRPr="001153CE">
        <w:rPr>
          <w:lang w:val="en-US"/>
        </w:rPr>
        <w:t xml:space="preserve"> </w:t>
      </w:r>
      <w:r>
        <w:t>в</w:t>
      </w:r>
      <w:r w:rsidRPr="001153CE">
        <w:rPr>
          <w:lang w:val="en-US"/>
        </w:rPr>
        <w:t xml:space="preserve"> </w:t>
      </w:r>
      <w:r>
        <w:t>папку</w:t>
      </w:r>
      <w:r w:rsidRPr="001153CE">
        <w:rPr>
          <w:lang w:val="en-US"/>
        </w:rPr>
        <w:t xml:space="preserve"> </w:t>
      </w:r>
      <w:r w:rsidRPr="00FF33C1">
        <w:rPr>
          <w:lang w:val="en-US"/>
        </w:rPr>
        <w:t>backend</w:t>
      </w:r>
      <w:r w:rsidRPr="001153CE">
        <w:rPr>
          <w:lang w:val="en-US"/>
        </w:rPr>
        <w:t xml:space="preserve">: </w:t>
      </w:r>
      <w:r w:rsidRPr="00FF33C1">
        <w:rPr>
          <w:lang w:val="en-US"/>
        </w:rPr>
        <w:t>cd</w:t>
      </w:r>
      <w:r w:rsidRPr="001153CE">
        <w:rPr>
          <w:lang w:val="en-US"/>
        </w:rPr>
        <w:t xml:space="preserve"> </w:t>
      </w:r>
      <w:r w:rsidRPr="00FF33C1">
        <w:rPr>
          <w:lang w:val="en-US"/>
        </w:rPr>
        <w:t>C</w:t>
      </w:r>
      <w:r w:rsidRPr="001153CE">
        <w:rPr>
          <w:lang w:val="en-US"/>
        </w:rPr>
        <w:t>:\</w:t>
      </w:r>
      <w:r w:rsidRPr="00FF33C1">
        <w:rPr>
          <w:lang w:val="en-US"/>
        </w:rPr>
        <w:t>gt</w:t>
      </w:r>
      <w:r w:rsidRPr="001153CE">
        <w:rPr>
          <w:lang w:val="en-US"/>
        </w:rPr>
        <w:t>1\</w:t>
      </w:r>
      <w:r w:rsidRPr="00FF33C1">
        <w:rPr>
          <w:lang w:val="en-US"/>
        </w:rPr>
        <w:t>sitesub</w:t>
      </w:r>
      <w:r w:rsidRPr="001153CE">
        <w:rPr>
          <w:lang w:val="en-US"/>
        </w:rPr>
        <w:t>\</w:t>
      </w:r>
      <w:r w:rsidRPr="00FF33C1">
        <w:rPr>
          <w:lang w:val="en-US"/>
        </w:rPr>
        <w:t>backend</w:t>
      </w:r>
      <w:r w:rsidRPr="001153CE">
        <w:rPr>
          <w:lang w:val="en-US"/>
        </w:rPr>
        <w:t>.</w:t>
      </w:r>
    </w:p>
    <w:p w14:paraId="1CBCBC83" w14:textId="511D53A8" w:rsidR="00FF33C1" w:rsidRDefault="00FF33C1" w:rsidP="001153CE">
      <w:pPr>
        <w:pStyle w:val="34b"/>
        <w:numPr>
          <w:ilvl w:val="0"/>
          <w:numId w:val="44"/>
        </w:numPr>
        <w:ind w:left="284" w:firstLine="709"/>
      </w:pPr>
      <w:r>
        <w:t>Запустите скрипт настройки окружения: python setup_env.</w:t>
      </w:r>
    </w:p>
    <w:p w14:paraId="0F98AD6F" w14:textId="6D1F40F9" w:rsidR="00FF33C1" w:rsidRDefault="00FF33C1" w:rsidP="001153CE">
      <w:pPr>
        <w:pStyle w:val="34b"/>
        <w:numPr>
          <w:ilvl w:val="0"/>
          <w:numId w:val="44"/>
        </w:numPr>
        <w:ind w:left="284" w:firstLine="709"/>
      </w:pPr>
      <w:r>
        <w:t>Активируйте виртуальное окружение: C:\gt1\sitesub\backend\.venv\Scripts\activate.</w:t>
      </w:r>
    </w:p>
    <w:p w14:paraId="6F422582" w14:textId="630C94B4" w:rsidR="00FF33C1" w:rsidRDefault="00FF33C1" w:rsidP="001153CE">
      <w:pPr>
        <w:pStyle w:val="34b"/>
        <w:numPr>
          <w:ilvl w:val="0"/>
          <w:numId w:val="44"/>
        </w:numPr>
        <w:ind w:left="284" w:firstLine="709"/>
      </w:pPr>
      <w:r>
        <w:t>Запустите сервер: python main.py.</w:t>
      </w:r>
    </w:p>
    <w:p w14:paraId="57A5D02E" w14:textId="6EDE158B" w:rsidR="00FF33C1" w:rsidRDefault="00FF33C1" w:rsidP="001153CE">
      <w:pPr>
        <w:pStyle w:val="Heading2"/>
      </w:pPr>
      <w:bookmarkStart w:id="22" w:name="_Toc205904196"/>
      <w:r>
        <w:t>6.</w:t>
      </w:r>
      <w:r w:rsidR="001153CE">
        <w:t>6</w:t>
      </w:r>
      <w:r>
        <w:t xml:space="preserve"> Настройка и запуск фронтенда</w:t>
      </w:r>
      <w:bookmarkEnd w:id="22"/>
    </w:p>
    <w:p w14:paraId="0F305A8B" w14:textId="210B5371" w:rsidR="00FF33C1" w:rsidRDefault="00FF33C1" w:rsidP="001153CE">
      <w:pPr>
        <w:pStyle w:val="34b"/>
        <w:numPr>
          <w:ilvl w:val="2"/>
          <w:numId w:val="46"/>
        </w:numPr>
        <w:ind w:left="284" w:firstLine="709"/>
      </w:pPr>
      <w:r>
        <w:t>В новой вкладке CMD перейдите в папку frontend: cd C:\gt1\sitesub\frontend.</w:t>
      </w:r>
    </w:p>
    <w:p w14:paraId="4D0E3434" w14:textId="4A8CD1EB" w:rsidR="00FF33C1" w:rsidRDefault="00FF33C1" w:rsidP="001153CE">
      <w:pPr>
        <w:pStyle w:val="34b"/>
        <w:numPr>
          <w:ilvl w:val="2"/>
          <w:numId w:val="46"/>
        </w:numPr>
        <w:ind w:left="284" w:firstLine="709"/>
      </w:pPr>
      <w:r>
        <w:t>Установите зависимости: npm i.</w:t>
      </w:r>
    </w:p>
    <w:p w14:paraId="34F58117" w14:textId="175E033C" w:rsidR="00FF33C1" w:rsidRDefault="00FF33C1" w:rsidP="001153CE">
      <w:pPr>
        <w:pStyle w:val="34b"/>
        <w:numPr>
          <w:ilvl w:val="2"/>
          <w:numId w:val="46"/>
        </w:numPr>
        <w:ind w:left="284" w:firstLine="709"/>
      </w:pPr>
      <w:r>
        <w:t>Запустите фронтенд: npm start.</w:t>
      </w:r>
    </w:p>
    <w:p w14:paraId="057E5CF9" w14:textId="68899CF5" w:rsidR="00BC1FAF" w:rsidRPr="00CD48CC" w:rsidRDefault="00BC1FAF" w:rsidP="00FF33C1">
      <w:pPr>
        <w:pStyle w:val="34b"/>
      </w:pPr>
    </w:p>
    <w:sectPr w:rsidR="00BC1FAF" w:rsidRPr="00CD48CC" w:rsidSect="00375A85">
      <w:headerReference w:type="first" r:id="rId13"/>
      <w:pgSz w:w="11906" w:h="16838" w:code="9"/>
      <w:pgMar w:top="1134" w:right="567" w:bottom="851" w:left="1418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CC70" w14:textId="77777777" w:rsidR="00EC08A9" w:rsidRDefault="00EC08A9" w:rsidP="001A12EB">
      <w:r>
        <w:separator/>
      </w:r>
    </w:p>
    <w:p w14:paraId="0400916C" w14:textId="77777777" w:rsidR="00EC08A9" w:rsidRDefault="00EC08A9" w:rsidP="001A12EB"/>
  </w:endnote>
  <w:endnote w:type="continuationSeparator" w:id="0">
    <w:p w14:paraId="7F37CDB0" w14:textId="77777777" w:rsidR="00EC08A9" w:rsidRDefault="00EC08A9" w:rsidP="001A12EB">
      <w:r>
        <w:continuationSeparator/>
      </w:r>
    </w:p>
    <w:p w14:paraId="1ADAD22D" w14:textId="77777777" w:rsidR="00EC08A9" w:rsidRDefault="00EC08A9" w:rsidP="001A1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707C" w14:textId="77777777" w:rsidR="00EC08A9" w:rsidRDefault="00EC08A9" w:rsidP="001A12EB">
      <w:r>
        <w:separator/>
      </w:r>
    </w:p>
    <w:p w14:paraId="2CA52914" w14:textId="77777777" w:rsidR="00EC08A9" w:rsidRDefault="00EC08A9" w:rsidP="001A12EB"/>
  </w:footnote>
  <w:footnote w:type="continuationSeparator" w:id="0">
    <w:p w14:paraId="5B0CA53C" w14:textId="77777777" w:rsidR="00EC08A9" w:rsidRDefault="00EC08A9" w:rsidP="001A12EB">
      <w:r>
        <w:continuationSeparator/>
      </w:r>
    </w:p>
    <w:p w14:paraId="0F2BC99D" w14:textId="77777777" w:rsidR="00EC08A9" w:rsidRDefault="00EC08A9" w:rsidP="001A1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83EB" w14:textId="77777777" w:rsidR="00966208" w:rsidRPr="00FA489A" w:rsidRDefault="00966208" w:rsidP="00070481">
    <w:pPr>
      <w:pStyle w:val="Header"/>
    </w:pPr>
    <w:r w:rsidRPr="00FA489A">
      <w:fldChar w:fldCharType="begin"/>
    </w:r>
    <w:r w:rsidRPr="00FA489A">
      <w:instrText>PAGE   \* MERGEFORMAT</w:instrText>
    </w:r>
    <w:r w:rsidRPr="00FA489A">
      <w:fldChar w:fldCharType="separate"/>
    </w:r>
    <w:r w:rsidR="00044EFA">
      <w:rPr>
        <w:noProof/>
      </w:rPr>
      <w:t>6</w:t>
    </w:r>
    <w:r w:rsidRPr="00FA489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D664" w14:textId="77777777" w:rsidR="00966208" w:rsidRDefault="00966208" w:rsidP="001A12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6E"/>
    <w:multiLevelType w:val="multilevel"/>
    <w:tmpl w:val="D6F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0C80"/>
    <w:multiLevelType w:val="multilevel"/>
    <w:tmpl w:val="FFFFFFFF"/>
    <w:lvl w:ilvl="0">
      <w:start w:val="1"/>
      <w:numFmt w:val="russianLower"/>
      <w:pStyle w:val="341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decimal"/>
      <w:pStyle w:val="342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pStyle w:val="343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04DE7286"/>
    <w:multiLevelType w:val="hybridMultilevel"/>
    <w:tmpl w:val="FFFFFFFF"/>
    <w:lvl w:ilvl="0" w:tplc="D7F4429E">
      <w:start w:val="1"/>
      <w:numFmt w:val="russianLower"/>
      <w:pStyle w:val="3430"/>
      <w:lvlText w:val="%1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777E7B"/>
    <w:multiLevelType w:val="hybridMultilevel"/>
    <w:tmpl w:val="FFFFFFFF"/>
    <w:lvl w:ilvl="0" w:tplc="1B588328">
      <w:start w:val="1"/>
      <w:numFmt w:val="bullet"/>
      <w:pStyle w:val="3410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45F4E"/>
    <w:multiLevelType w:val="hybridMultilevel"/>
    <w:tmpl w:val="076E7D9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02B03A4"/>
    <w:multiLevelType w:val="hybridMultilevel"/>
    <w:tmpl w:val="FFFFFFFF"/>
    <w:lvl w:ilvl="0" w:tplc="E5CA26E2">
      <w:start w:val="1"/>
      <w:numFmt w:val="decimal"/>
      <w:pStyle w:val="34"/>
      <w:lvlText w:val="%1)"/>
      <w:lvlJc w:val="left"/>
      <w:pPr>
        <w:tabs>
          <w:tab w:val="num" w:pos="1361"/>
        </w:tabs>
        <w:ind w:left="1361" w:hanging="3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378098F"/>
    <w:multiLevelType w:val="multilevel"/>
    <w:tmpl w:val="FFFFFFFF"/>
    <w:lvl w:ilvl="0">
      <w:start w:val="1"/>
      <w:numFmt w:val="decimal"/>
      <w:pStyle w:val="340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russianLower"/>
      <w:pStyle w:val="344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15C96DE5"/>
    <w:multiLevelType w:val="hybridMultilevel"/>
    <w:tmpl w:val="8BAA693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18A34CB7"/>
    <w:multiLevelType w:val="hybridMultilevel"/>
    <w:tmpl w:val="BC4AD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33369A"/>
    <w:multiLevelType w:val="multilevel"/>
    <w:tmpl w:val="5F5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72B38"/>
    <w:multiLevelType w:val="hybridMultilevel"/>
    <w:tmpl w:val="84681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27A68"/>
    <w:multiLevelType w:val="hybridMultilevel"/>
    <w:tmpl w:val="FFFFFFFF"/>
    <w:lvl w:ilvl="0" w:tplc="EC5E60C4">
      <w:start w:val="1"/>
      <w:numFmt w:val="decimal"/>
      <w:pStyle w:val="345"/>
      <w:lvlText w:val="%1"/>
      <w:lvlJc w:val="left"/>
      <w:pPr>
        <w:tabs>
          <w:tab w:val="num" w:pos="1191"/>
        </w:tabs>
        <w:ind w:left="1191" w:hanging="47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52249BD"/>
    <w:multiLevelType w:val="hybridMultilevel"/>
    <w:tmpl w:val="31F61FF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53D5D0F"/>
    <w:multiLevelType w:val="multilevel"/>
    <w:tmpl w:val="4490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60E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pStyle w:val="346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5" w15:restartNumberingAfterBreak="0">
    <w:nsid w:val="27AD426D"/>
    <w:multiLevelType w:val="multilevel"/>
    <w:tmpl w:val="0F3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5AB7"/>
    <w:multiLevelType w:val="hybridMultilevel"/>
    <w:tmpl w:val="B944E4E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2C0744F9"/>
    <w:multiLevelType w:val="hybridMultilevel"/>
    <w:tmpl w:val="FFFFFFFF"/>
    <w:lvl w:ilvl="0" w:tplc="F9BEAF42">
      <w:start w:val="1"/>
      <w:numFmt w:val="decimal"/>
      <w:pStyle w:val="347"/>
      <w:lvlText w:val="%1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D026988"/>
    <w:multiLevelType w:val="hybridMultilevel"/>
    <w:tmpl w:val="B1BC13F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2DC8053D"/>
    <w:multiLevelType w:val="hybridMultilevel"/>
    <w:tmpl w:val="5A8054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2FE76F59"/>
    <w:multiLevelType w:val="multilevel"/>
    <w:tmpl w:val="141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61198F"/>
    <w:multiLevelType w:val="hybridMultilevel"/>
    <w:tmpl w:val="73003CF2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2" w15:restartNumberingAfterBreak="0">
    <w:nsid w:val="37A576D4"/>
    <w:multiLevelType w:val="hybridMultilevel"/>
    <w:tmpl w:val="F9C495A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A187A08"/>
    <w:multiLevelType w:val="hybridMultilevel"/>
    <w:tmpl w:val="FFFFFFFF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4162B"/>
    <w:multiLevelType w:val="multilevel"/>
    <w:tmpl w:val="FFFFFFFF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</w:pPr>
      <w:rPr>
        <w:rFonts w:ascii="Arial" w:hAnsi="Arial" w:cs="Times New Roman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/>
      </w:pPr>
      <w:rPr>
        <w:rFonts w:ascii="Arial" w:hAnsi="Arial" w:cs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25" w15:restartNumberingAfterBreak="0">
    <w:nsid w:val="41663985"/>
    <w:multiLevelType w:val="multilevel"/>
    <w:tmpl w:val="FFFFFFFF"/>
    <w:lvl w:ilvl="0">
      <w:start w:val="1"/>
      <w:numFmt w:val="russianUpper"/>
      <w:pStyle w:val="3411"/>
      <w:suff w:val="nothing"/>
      <w:lvlText w:val="Приложение %1"/>
      <w:lvlJc w:val="left"/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3421"/>
      <w:lvlText w:val="%1.%2"/>
      <w:lvlJc w:val="left"/>
      <w:pPr>
        <w:tabs>
          <w:tab w:val="num" w:pos="1474"/>
        </w:tabs>
        <w:ind w:left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pStyle w:val="3431"/>
      <w:lvlText w:val="%1.%2.%3"/>
      <w:lvlJc w:val="left"/>
      <w:pPr>
        <w:tabs>
          <w:tab w:val="num" w:pos="1644"/>
        </w:tabs>
        <w:ind w:left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pStyle w:val="3440"/>
      <w:lvlText w:val="%1.%2.%3.%4"/>
      <w:lvlJc w:val="left"/>
      <w:pPr>
        <w:tabs>
          <w:tab w:val="num" w:pos="1814"/>
        </w:tabs>
        <w:ind w:left="720"/>
      </w:pPr>
      <w:rPr>
        <w:rFonts w:ascii="Arial" w:hAnsi="Arial" w:cs="Times New Roman" w:hint="default"/>
        <w:b/>
        <w:i w:val="0"/>
        <w:sz w:val="24"/>
      </w:rPr>
    </w:lvl>
    <w:lvl w:ilvl="4">
      <w:start w:val="1"/>
      <w:numFmt w:val="decimal"/>
      <w:pStyle w:val="3450"/>
      <w:lvlText w:val="%1.%2.%3.%4.%5"/>
      <w:lvlJc w:val="left"/>
      <w:pPr>
        <w:tabs>
          <w:tab w:val="num" w:pos="1985"/>
        </w:tabs>
        <w:ind w:left="72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26" w15:restartNumberingAfterBreak="0">
    <w:nsid w:val="43473C5B"/>
    <w:multiLevelType w:val="hybridMultilevel"/>
    <w:tmpl w:val="60E6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04BFC"/>
    <w:multiLevelType w:val="hybridMultilevel"/>
    <w:tmpl w:val="774E73C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892361"/>
    <w:multiLevelType w:val="multilevel"/>
    <w:tmpl w:val="FFFFFFFF"/>
    <w:styleLink w:val="348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9" w15:restartNumberingAfterBreak="0">
    <w:nsid w:val="4AF976A9"/>
    <w:multiLevelType w:val="hybridMultilevel"/>
    <w:tmpl w:val="1FA0B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6168E6"/>
    <w:multiLevelType w:val="hybridMultilevel"/>
    <w:tmpl w:val="FB929932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1" w15:restartNumberingAfterBreak="0">
    <w:nsid w:val="535B049E"/>
    <w:multiLevelType w:val="multilevel"/>
    <w:tmpl w:val="8CB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45DCA"/>
    <w:multiLevelType w:val="multilevel"/>
    <w:tmpl w:val="930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27791"/>
    <w:multiLevelType w:val="hybridMultilevel"/>
    <w:tmpl w:val="FFFFFFFF"/>
    <w:lvl w:ilvl="0" w:tplc="DFDA2C2E">
      <w:start w:val="1"/>
      <w:numFmt w:val="decimal"/>
      <w:pStyle w:val="34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C2B23FF"/>
    <w:multiLevelType w:val="hybridMultilevel"/>
    <w:tmpl w:val="5D48E74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5" w15:restartNumberingAfterBreak="0">
    <w:nsid w:val="5ED30AA1"/>
    <w:multiLevelType w:val="hybridMultilevel"/>
    <w:tmpl w:val="CB3A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B3952"/>
    <w:multiLevelType w:val="multilevel"/>
    <w:tmpl w:val="6F2A2D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5D139F"/>
    <w:multiLevelType w:val="multilevel"/>
    <w:tmpl w:val="FFFFFFFF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D50F24"/>
    <w:multiLevelType w:val="hybridMultilevel"/>
    <w:tmpl w:val="09A44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EC2B42"/>
    <w:multiLevelType w:val="hybridMultilevel"/>
    <w:tmpl w:val="FFFFFFFF"/>
    <w:lvl w:ilvl="0" w:tplc="643A9FA0">
      <w:start w:val="1"/>
      <w:numFmt w:val="decimal"/>
      <w:pStyle w:val="349"/>
      <w:lvlText w:val="[%1]"/>
      <w:lvlJc w:val="left"/>
      <w:pPr>
        <w:tabs>
          <w:tab w:val="num" w:pos="1191"/>
        </w:tabs>
        <w:ind w:left="1191" w:hanging="47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99B3442"/>
    <w:multiLevelType w:val="multilevel"/>
    <w:tmpl w:val="FFFFFFFF"/>
    <w:lvl w:ilvl="0">
      <w:start w:val="1"/>
      <w:numFmt w:val="bullet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hint="default"/>
      </w:rPr>
    </w:lvl>
    <w:lvl w:ilvl="1">
      <w:start w:val="1"/>
      <w:numFmt w:val="bullet"/>
      <w:pStyle w:val="3423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hint="default"/>
      </w:rPr>
    </w:lvl>
    <w:lvl w:ilvl="2">
      <w:start w:val="1"/>
      <w:numFmt w:val="bullet"/>
      <w:pStyle w:val="3432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DC656C"/>
    <w:multiLevelType w:val="multilevel"/>
    <w:tmpl w:val="935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E5600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 w15:restartNumberingAfterBreak="0">
    <w:nsid w:val="7F1F2D61"/>
    <w:multiLevelType w:val="multilevel"/>
    <w:tmpl w:val="667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4A0272"/>
    <w:multiLevelType w:val="hybridMultilevel"/>
    <w:tmpl w:val="FFFFFFFF"/>
    <w:lvl w:ilvl="0" w:tplc="6C9E770E">
      <w:start w:val="1"/>
      <w:numFmt w:val="bullet"/>
      <w:pStyle w:val="34a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C32042"/>
    <w:multiLevelType w:val="hybridMultilevel"/>
    <w:tmpl w:val="FFFFFFFF"/>
    <w:lvl w:ilvl="0" w:tplc="0180C7BC">
      <w:start w:val="1"/>
      <w:numFmt w:val="decimal"/>
      <w:pStyle w:val="3412"/>
      <w:lvlText w:val="%1)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37"/>
  </w:num>
  <w:num w:numId="3">
    <w:abstractNumId w:val="17"/>
  </w:num>
  <w:num w:numId="4">
    <w:abstractNumId w:val="25"/>
  </w:num>
  <w:num w:numId="5">
    <w:abstractNumId w:val="11"/>
  </w:num>
  <w:num w:numId="6">
    <w:abstractNumId w:val="6"/>
  </w:num>
  <w:num w:numId="7">
    <w:abstractNumId w:val="44"/>
    <w:lvlOverride w:ilvl="0">
      <w:startOverride w:val="1"/>
    </w:lvlOverride>
  </w:num>
  <w:num w:numId="8">
    <w:abstractNumId w:val="5"/>
  </w:num>
  <w:num w:numId="9">
    <w:abstractNumId w:val="39"/>
  </w:num>
  <w:num w:numId="10">
    <w:abstractNumId w:val="40"/>
  </w:num>
  <w:num w:numId="11">
    <w:abstractNumId w:val="1"/>
  </w:num>
  <w:num w:numId="12">
    <w:abstractNumId w:val="3"/>
  </w:num>
  <w:num w:numId="13">
    <w:abstractNumId w:val="23"/>
  </w:num>
  <w:num w:numId="14">
    <w:abstractNumId w:val="45"/>
  </w:num>
  <w:num w:numId="15">
    <w:abstractNumId w:val="33"/>
  </w:num>
  <w:num w:numId="16">
    <w:abstractNumId w:val="2"/>
  </w:num>
  <w:num w:numId="17">
    <w:abstractNumId w:val="24"/>
  </w:num>
  <w:num w:numId="18">
    <w:abstractNumId w:val="14"/>
  </w:num>
  <w:num w:numId="19">
    <w:abstractNumId w:val="42"/>
  </w:num>
  <w:num w:numId="20">
    <w:abstractNumId w:val="30"/>
  </w:num>
  <w:num w:numId="21">
    <w:abstractNumId w:val="20"/>
  </w:num>
  <w:num w:numId="22">
    <w:abstractNumId w:val="21"/>
  </w:num>
  <w:num w:numId="23">
    <w:abstractNumId w:val="34"/>
  </w:num>
  <w:num w:numId="24">
    <w:abstractNumId w:val="38"/>
  </w:num>
  <w:num w:numId="25">
    <w:abstractNumId w:val="27"/>
  </w:num>
  <w:num w:numId="26">
    <w:abstractNumId w:val="29"/>
  </w:num>
  <w:num w:numId="27">
    <w:abstractNumId w:val="10"/>
  </w:num>
  <w:num w:numId="28">
    <w:abstractNumId w:val="8"/>
  </w:num>
  <w:num w:numId="29">
    <w:abstractNumId w:val="15"/>
  </w:num>
  <w:num w:numId="30">
    <w:abstractNumId w:val="32"/>
  </w:num>
  <w:num w:numId="31">
    <w:abstractNumId w:val="41"/>
  </w:num>
  <w:num w:numId="32">
    <w:abstractNumId w:val="31"/>
  </w:num>
  <w:num w:numId="33">
    <w:abstractNumId w:val="36"/>
  </w:num>
  <w:num w:numId="34">
    <w:abstractNumId w:val="13"/>
  </w:num>
  <w:num w:numId="35">
    <w:abstractNumId w:val="43"/>
  </w:num>
  <w:num w:numId="36">
    <w:abstractNumId w:val="0"/>
  </w:num>
  <w:num w:numId="37">
    <w:abstractNumId w:val="9"/>
  </w:num>
  <w:num w:numId="38">
    <w:abstractNumId w:val="18"/>
  </w:num>
  <w:num w:numId="39">
    <w:abstractNumId w:val="16"/>
  </w:num>
  <w:num w:numId="40">
    <w:abstractNumId w:val="4"/>
  </w:num>
  <w:num w:numId="41">
    <w:abstractNumId w:val="19"/>
  </w:num>
  <w:num w:numId="42">
    <w:abstractNumId w:val="7"/>
  </w:num>
  <w:num w:numId="43">
    <w:abstractNumId w:val="22"/>
  </w:num>
  <w:num w:numId="44">
    <w:abstractNumId w:val="12"/>
  </w:num>
  <w:num w:numId="45">
    <w:abstractNumId w:val="35"/>
  </w:num>
  <w:num w:numId="46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formatting="1" w:enforcement="0"/>
  <w:autoFormatOverride/>
  <w:styleLockTheme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2869"/>
    <w:rsid w:val="000244EC"/>
    <w:rsid w:val="0002724A"/>
    <w:rsid w:val="000273CD"/>
    <w:rsid w:val="00027F35"/>
    <w:rsid w:val="000307C3"/>
    <w:rsid w:val="00030F40"/>
    <w:rsid w:val="00031841"/>
    <w:rsid w:val="00032A3D"/>
    <w:rsid w:val="00032B42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4EFA"/>
    <w:rsid w:val="000460EE"/>
    <w:rsid w:val="00047CEA"/>
    <w:rsid w:val="00047E5B"/>
    <w:rsid w:val="000501A2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0481"/>
    <w:rsid w:val="0007283C"/>
    <w:rsid w:val="00073100"/>
    <w:rsid w:val="00075767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4314"/>
    <w:rsid w:val="000845DC"/>
    <w:rsid w:val="00086781"/>
    <w:rsid w:val="00086950"/>
    <w:rsid w:val="0008766B"/>
    <w:rsid w:val="000911A6"/>
    <w:rsid w:val="00091D6A"/>
    <w:rsid w:val="00091FE0"/>
    <w:rsid w:val="00092A8F"/>
    <w:rsid w:val="00092E72"/>
    <w:rsid w:val="00093EC1"/>
    <w:rsid w:val="000953BF"/>
    <w:rsid w:val="00095751"/>
    <w:rsid w:val="00095C76"/>
    <w:rsid w:val="00096FD6"/>
    <w:rsid w:val="00097B5B"/>
    <w:rsid w:val="000A0203"/>
    <w:rsid w:val="000A234C"/>
    <w:rsid w:val="000A2C56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19AB"/>
    <w:rsid w:val="000B2CF7"/>
    <w:rsid w:val="000B38C9"/>
    <w:rsid w:val="000B40E9"/>
    <w:rsid w:val="000B425F"/>
    <w:rsid w:val="000B4C77"/>
    <w:rsid w:val="000B53E3"/>
    <w:rsid w:val="000B59BB"/>
    <w:rsid w:val="000B737A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E164A"/>
    <w:rsid w:val="000E1994"/>
    <w:rsid w:val="000E1F0B"/>
    <w:rsid w:val="000E24C7"/>
    <w:rsid w:val="000E2971"/>
    <w:rsid w:val="000E3256"/>
    <w:rsid w:val="000E3B22"/>
    <w:rsid w:val="000E4C2B"/>
    <w:rsid w:val="000E576B"/>
    <w:rsid w:val="000E5ECA"/>
    <w:rsid w:val="000E6689"/>
    <w:rsid w:val="000E6976"/>
    <w:rsid w:val="000E7585"/>
    <w:rsid w:val="000F154D"/>
    <w:rsid w:val="000F3C15"/>
    <w:rsid w:val="000F6136"/>
    <w:rsid w:val="000F636F"/>
    <w:rsid w:val="001000C2"/>
    <w:rsid w:val="0010060A"/>
    <w:rsid w:val="0010129B"/>
    <w:rsid w:val="001013FD"/>
    <w:rsid w:val="001020E9"/>
    <w:rsid w:val="00102A66"/>
    <w:rsid w:val="00102B0E"/>
    <w:rsid w:val="00104B7F"/>
    <w:rsid w:val="001053DA"/>
    <w:rsid w:val="00106A0D"/>
    <w:rsid w:val="001076CB"/>
    <w:rsid w:val="00111EE5"/>
    <w:rsid w:val="00112438"/>
    <w:rsid w:val="001146F6"/>
    <w:rsid w:val="001149C9"/>
    <w:rsid w:val="001153CE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3E0C"/>
    <w:rsid w:val="001351B8"/>
    <w:rsid w:val="00135CB3"/>
    <w:rsid w:val="00136239"/>
    <w:rsid w:val="00136323"/>
    <w:rsid w:val="00140127"/>
    <w:rsid w:val="0014018E"/>
    <w:rsid w:val="00142D91"/>
    <w:rsid w:val="00143B4D"/>
    <w:rsid w:val="001478DB"/>
    <w:rsid w:val="00147B49"/>
    <w:rsid w:val="00152844"/>
    <w:rsid w:val="001530EB"/>
    <w:rsid w:val="001549A0"/>
    <w:rsid w:val="001550E8"/>
    <w:rsid w:val="00155154"/>
    <w:rsid w:val="001552D3"/>
    <w:rsid w:val="00155C2A"/>
    <w:rsid w:val="00156F45"/>
    <w:rsid w:val="001611C1"/>
    <w:rsid w:val="00162414"/>
    <w:rsid w:val="00162879"/>
    <w:rsid w:val="00163935"/>
    <w:rsid w:val="001641FF"/>
    <w:rsid w:val="0016505D"/>
    <w:rsid w:val="001652A7"/>
    <w:rsid w:val="00165934"/>
    <w:rsid w:val="001701CA"/>
    <w:rsid w:val="0017199C"/>
    <w:rsid w:val="001732DB"/>
    <w:rsid w:val="00173333"/>
    <w:rsid w:val="0017335F"/>
    <w:rsid w:val="0017407B"/>
    <w:rsid w:val="0017488F"/>
    <w:rsid w:val="0017689A"/>
    <w:rsid w:val="00177176"/>
    <w:rsid w:val="00177243"/>
    <w:rsid w:val="00180DCA"/>
    <w:rsid w:val="00181131"/>
    <w:rsid w:val="001816A5"/>
    <w:rsid w:val="00182B4F"/>
    <w:rsid w:val="00182C98"/>
    <w:rsid w:val="00183C9A"/>
    <w:rsid w:val="00184C6E"/>
    <w:rsid w:val="001866A2"/>
    <w:rsid w:val="00186CF1"/>
    <w:rsid w:val="00186D9F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2EB"/>
    <w:rsid w:val="001A1924"/>
    <w:rsid w:val="001A22CD"/>
    <w:rsid w:val="001A2794"/>
    <w:rsid w:val="001A291B"/>
    <w:rsid w:val="001A3594"/>
    <w:rsid w:val="001A3AA0"/>
    <w:rsid w:val="001A3B3F"/>
    <w:rsid w:val="001A60C4"/>
    <w:rsid w:val="001A7920"/>
    <w:rsid w:val="001B1371"/>
    <w:rsid w:val="001B1AFB"/>
    <w:rsid w:val="001B5C19"/>
    <w:rsid w:val="001B74D6"/>
    <w:rsid w:val="001C1558"/>
    <w:rsid w:val="001C18DF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06FD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282A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3D35"/>
    <w:rsid w:val="00215ADC"/>
    <w:rsid w:val="00220381"/>
    <w:rsid w:val="0022057E"/>
    <w:rsid w:val="00221122"/>
    <w:rsid w:val="002225C6"/>
    <w:rsid w:val="00225688"/>
    <w:rsid w:val="002266E7"/>
    <w:rsid w:val="00230333"/>
    <w:rsid w:val="00232240"/>
    <w:rsid w:val="00232ABC"/>
    <w:rsid w:val="00233899"/>
    <w:rsid w:val="00233D57"/>
    <w:rsid w:val="00237982"/>
    <w:rsid w:val="002408FE"/>
    <w:rsid w:val="00240E43"/>
    <w:rsid w:val="002418BE"/>
    <w:rsid w:val="00241E8E"/>
    <w:rsid w:val="00242490"/>
    <w:rsid w:val="00242DED"/>
    <w:rsid w:val="00244A20"/>
    <w:rsid w:val="002456CA"/>
    <w:rsid w:val="00245C5C"/>
    <w:rsid w:val="0024620D"/>
    <w:rsid w:val="0024630B"/>
    <w:rsid w:val="00246650"/>
    <w:rsid w:val="0024727D"/>
    <w:rsid w:val="00247F18"/>
    <w:rsid w:val="0025009F"/>
    <w:rsid w:val="00250700"/>
    <w:rsid w:val="00250B30"/>
    <w:rsid w:val="00250B59"/>
    <w:rsid w:val="00250F40"/>
    <w:rsid w:val="002521B4"/>
    <w:rsid w:val="002526E7"/>
    <w:rsid w:val="0025488E"/>
    <w:rsid w:val="00255273"/>
    <w:rsid w:val="002561B5"/>
    <w:rsid w:val="00256C3A"/>
    <w:rsid w:val="002572B4"/>
    <w:rsid w:val="0025736F"/>
    <w:rsid w:val="00263273"/>
    <w:rsid w:val="002635C8"/>
    <w:rsid w:val="00263746"/>
    <w:rsid w:val="00263E41"/>
    <w:rsid w:val="002649A1"/>
    <w:rsid w:val="002654DF"/>
    <w:rsid w:val="002679E0"/>
    <w:rsid w:val="00267BAE"/>
    <w:rsid w:val="00271568"/>
    <w:rsid w:val="00272562"/>
    <w:rsid w:val="00275783"/>
    <w:rsid w:val="0027638B"/>
    <w:rsid w:val="0027648B"/>
    <w:rsid w:val="00276FF4"/>
    <w:rsid w:val="00277B77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51B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A3CCB"/>
    <w:rsid w:val="002A5428"/>
    <w:rsid w:val="002A54DA"/>
    <w:rsid w:val="002A5E14"/>
    <w:rsid w:val="002A7232"/>
    <w:rsid w:val="002A76D9"/>
    <w:rsid w:val="002B03CF"/>
    <w:rsid w:val="002B1203"/>
    <w:rsid w:val="002B3A64"/>
    <w:rsid w:val="002B3E72"/>
    <w:rsid w:val="002B4251"/>
    <w:rsid w:val="002B54D3"/>
    <w:rsid w:val="002B584C"/>
    <w:rsid w:val="002B5911"/>
    <w:rsid w:val="002B7FB3"/>
    <w:rsid w:val="002C0B33"/>
    <w:rsid w:val="002C1636"/>
    <w:rsid w:val="002C35B5"/>
    <w:rsid w:val="002C370B"/>
    <w:rsid w:val="002C3BE4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E3B85"/>
    <w:rsid w:val="002E3B8A"/>
    <w:rsid w:val="002E46EB"/>
    <w:rsid w:val="002E4CD3"/>
    <w:rsid w:val="002E6D47"/>
    <w:rsid w:val="002E7645"/>
    <w:rsid w:val="002F1BE0"/>
    <w:rsid w:val="002F2317"/>
    <w:rsid w:val="002F2815"/>
    <w:rsid w:val="002F2A93"/>
    <w:rsid w:val="002F3300"/>
    <w:rsid w:val="002F583A"/>
    <w:rsid w:val="002F692F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90E"/>
    <w:rsid w:val="003162BB"/>
    <w:rsid w:val="003204F0"/>
    <w:rsid w:val="0032106E"/>
    <w:rsid w:val="00321C2A"/>
    <w:rsid w:val="00321CA9"/>
    <w:rsid w:val="0032388A"/>
    <w:rsid w:val="00323B07"/>
    <w:rsid w:val="00324BE0"/>
    <w:rsid w:val="00325B70"/>
    <w:rsid w:val="00325BCF"/>
    <w:rsid w:val="003266A7"/>
    <w:rsid w:val="0032763C"/>
    <w:rsid w:val="003313FE"/>
    <w:rsid w:val="00335A84"/>
    <w:rsid w:val="00337B8E"/>
    <w:rsid w:val="003406A5"/>
    <w:rsid w:val="00342C00"/>
    <w:rsid w:val="00343090"/>
    <w:rsid w:val="003438E1"/>
    <w:rsid w:val="00345028"/>
    <w:rsid w:val="003454B5"/>
    <w:rsid w:val="00345A08"/>
    <w:rsid w:val="003473F4"/>
    <w:rsid w:val="00347933"/>
    <w:rsid w:val="00350B2F"/>
    <w:rsid w:val="003539F4"/>
    <w:rsid w:val="00354AB2"/>
    <w:rsid w:val="00355890"/>
    <w:rsid w:val="00355C99"/>
    <w:rsid w:val="00356B00"/>
    <w:rsid w:val="003602D3"/>
    <w:rsid w:val="00361D3F"/>
    <w:rsid w:val="00361D68"/>
    <w:rsid w:val="00362F3E"/>
    <w:rsid w:val="00363374"/>
    <w:rsid w:val="003640A9"/>
    <w:rsid w:val="0036435C"/>
    <w:rsid w:val="0036481C"/>
    <w:rsid w:val="00365322"/>
    <w:rsid w:val="0036582E"/>
    <w:rsid w:val="0036674A"/>
    <w:rsid w:val="00370F07"/>
    <w:rsid w:val="003722C8"/>
    <w:rsid w:val="00374140"/>
    <w:rsid w:val="00375211"/>
    <w:rsid w:val="00375A85"/>
    <w:rsid w:val="00376A22"/>
    <w:rsid w:val="0038024E"/>
    <w:rsid w:val="00382C71"/>
    <w:rsid w:val="00385AB4"/>
    <w:rsid w:val="0038650C"/>
    <w:rsid w:val="0039075E"/>
    <w:rsid w:val="0039086E"/>
    <w:rsid w:val="00391324"/>
    <w:rsid w:val="003929E1"/>
    <w:rsid w:val="00393F1C"/>
    <w:rsid w:val="003956C6"/>
    <w:rsid w:val="0039642C"/>
    <w:rsid w:val="00396759"/>
    <w:rsid w:val="00396F04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2D56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B7B53"/>
    <w:rsid w:val="003C1059"/>
    <w:rsid w:val="003C2431"/>
    <w:rsid w:val="003C257E"/>
    <w:rsid w:val="003C2A7B"/>
    <w:rsid w:val="003C5F88"/>
    <w:rsid w:val="003C6143"/>
    <w:rsid w:val="003C6A24"/>
    <w:rsid w:val="003C714F"/>
    <w:rsid w:val="003C724A"/>
    <w:rsid w:val="003C7654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3187"/>
    <w:rsid w:val="003E56FD"/>
    <w:rsid w:val="003E6A23"/>
    <w:rsid w:val="003F175C"/>
    <w:rsid w:val="003F36F9"/>
    <w:rsid w:val="003F38DF"/>
    <w:rsid w:val="003F3953"/>
    <w:rsid w:val="003F3B23"/>
    <w:rsid w:val="003F43E4"/>
    <w:rsid w:val="003F4630"/>
    <w:rsid w:val="003F53B0"/>
    <w:rsid w:val="003F5ED9"/>
    <w:rsid w:val="003F5FC3"/>
    <w:rsid w:val="003F7D6C"/>
    <w:rsid w:val="00400626"/>
    <w:rsid w:val="00401F8D"/>
    <w:rsid w:val="0040467C"/>
    <w:rsid w:val="00405E0F"/>
    <w:rsid w:val="00407C3F"/>
    <w:rsid w:val="00407CEE"/>
    <w:rsid w:val="0041185B"/>
    <w:rsid w:val="00411892"/>
    <w:rsid w:val="004139B9"/>
    <w:rsid w:val="004143CB"/>
    <w:rsid w:val="00414ECD"/>
    <w:rsid w:val="00416A42"/>
    <w:rsid w:val="00416C57"/>
    <w:rsid w:val="0041775C"/>
    <w:rsid w:val="004178EB"/>
    <w:rsid w:val="00417EFF"/>
    <w:rsid w:val="0042176A"/>
    <w:rsid w:val="004219DD"/>
    <w:rsid w:val="00421ED7"/>
    <w:rsid w:val="00422251"/>
    <w:rsid w:val="00424A23"/>
    <w:rsid w:val="004255CA"/>
    <w:rsid w:val="004261CD"/>
    <w:rsid w:val="00426EC9"/>
    <w:rsid w:val="00427749"/>
    <w:rsid w:val="004307E3"/>
    <w:rsid w:val="004324BE"/>
    <w:rsid w:val="004326EF"/>
    <w:rsid w:val="0043323C"/>
    <w:rsid w:val="00436B9A"/>
    <w:rsid w:val="00436C0E"/>
    <w:rsid w:val="00440711"/>
    <w:rsid w:val="00440E72"/>
    <w:rsid w:val="004451E8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29A9"/>
    <w:rsid w:val="0046315C"/>
    <w:rsid w:val="00463BF0"/>
    <w:rsid w:val="00464542"/>
    <w:rsid w:val="00464BFA"/>
    <w:rsid w:val="0046616A"/>
    <w:rsid w:val="00467165"/>
    <w:rsid w:val="00467546"/>
    <w:rsid w:val="0046755D"/>
    <w:rsid w:val="004678C0"/>
    <w:rsid w:val="004705B4"/>
    <w:rsid w:val="00470F4B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87CBC"/>
    <w:rsid w:val="004901FE"/>
    <w:rsid w:val="00490673"/>
    <w:rsid w:val="004906BA"/>
    <w:rsid w:val="004909EB"/>
    <w:rsid w:val="0049163B"/>
    <w:rsid w:val="00491F5B"/>
    <w:rsid w:val="0049305F"/>
    <w:rsid w:val="0049334E"/>
    <w:rsid w:val="00493DC0"/>
    <w:rsid w:val="00494277"/>
    <w:rsid w:val="00495189"/>
    <w:rsid w:val="00495E7E"/>
    <w:rsid w:val="00495F4E"/>
    <w:rsid w:val="00496266"/>
    <w:rsid w:val="0049775E"/>
    <w:rsid w:val="004979BD"/>
    <w:rsid w:val="00497A46"/>
    <w:rsid w:val="00497B85"/>
    <w:rsid w:val="004A1FFC"/>
    <w:rsid w:val="004A27A1"/>
    <w:rsid w:val="004A3347"/>
    <w:rsid w:val="004A3647"/>
    <w:rsid w:val="004A3B47"/>
    <w:rsid w:val="004A4CBC"/>
    <w:rsid w:val="004A4DAD"/>
    <w:rsid w:val="004A6227"/>
    <w:rsid w:val="004A6FD9"/>
    <w:rsid w:val="004A7FBE"/>
    <w:rsid w:val="004B0F85"/>
    <w:rsid w:val="004B2655"/>
    <w:rsid w:val="004B46BF"/>
    <w:rsid w:val="004B62BD"/>
    <w:rsid w:val="004B6F8C"/>
    <w:rsid w:val="004B7A5D"/>
    <w:rsid w:val="004C015A"/>
    <w:rsid w:val="004C0948"/>
    <w:rsid w:val="004C0D1E"/>
    <w:rsid w:val="004C12B4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1DC"/>
    <w:rsid w:val="004F159D"/>
    <w:rsid w:val="004F2D8F"/>
    <w:rsid w:val="004F34BD"/>
    <w:rsid w:val="004F3887"/>
    <w:rsid w:val="004F606F"/>
    <w:rsid w:val="004F62B0"/>
    <w:rsid w:val="004F7B20"/>
    <w:rsid w:val="005008B8"/>
    <w:rsid w:val="0050090A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268"/>
    <w:rsid w:val="00510E9A"/>
    <w:rsid w:val="00511CEE"/>
    <w:rsid w:val="00511EC1"/>
    <w:rsid w:val="005121B4"/>
    <w:rsid w:val="00513AF4"/>
    <w:rsid w:val="0051449D"/>
    <w:rsid w:val="0051535D"/>
    <w:rsid w:val="00515D6C"/>
    <w:rsid w:val="00516371"/>
    <w:rsid w:val="00516E56"/>
    <w:rsid w:val="00520601"/>
    <w:rsid w:val="00520668"/>
    <w:rsid w:val="005218EB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EC1"/>
    <w:rsid w:val="00542FDD"/>
    <w:rsid w:val="00546E71"/>
    <w:rsid w:val="00546EAF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2461"/>
    <w:rsid w:val="005652DC"/>
    <w:rsid w:val="00565F5A"/>
    <w:rsid w:val="00566370"/>
    <w:rsid w:val="00566B48"/>
    <w:rsid w:val="005701FE"/>
    <w:rsid w:val="00570FC3"/>
    <w:rsid w:val="0057184E"/>
    <w:rsid w:val="00572AB8"/>
    <w:rsid w:val="00575A58"/>
    <w:rsid w:val="00576091"/>
    <w:rsid w:val="00576C72"/>
    <w:rsid w:val="005809FD"/>
    <w:rsid w:val="0058102B"/>
    <w:rsid w:val="00581FD2"/>
    <w:rsid w:val="00582682"/>
    <w:rsid w:val="00585447"/>
    <w:rsid w:val="00586D22"/>
    <w:rsid w:val="00587259"/>
    <w:rsid w:val="0058734C"/>
    <w:rsid w:val="00587635"/>
    <w:rsid w:val="00587DA1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533E"/>
    <w:rsid w:val="005A7379"/>
    <w:rsid w:val="005A7FBD"/>
    <w:rsid w:val="005B07E5"/>
    <w:rsid w:val="005B08F8"/>
    <w:rsid w:val="005B0B1A"/>
    <w:rsid w:val="005B119F"/>
    <w:rsid w:val="005B1F8E"/>
    <w:rsid w:val="005B2AB3"/>
    <w:rsid w:val="005B2D37"/>
    <w:rsid w:val="005B2F79"/>
    <w:rsid w:val="005B3351"/>
    <w:rsid w:val="005C1444"/>
    <w:rsid w:val="005C1CFF"/>
    <w:rsid w:val="005C21E3"/>
    <w:rsid w:val="005C577F"/>
    <w:rsid w:val="005C5A96"/>
    <w:rsid w:val="005C5CD8"/>
    <w:rsid w:val="005C733C"/>
    <w:rsid w:val="005D0980"/>
    <w:rsid w:val="005D1130"/>
    <w:rsid w:val="005D1378"/>
    <w:rsid w:val="005D1889"/>
    <w:rsid w:val="005D4D23"/>
    <w:rsid w:val="005D6C98"/>
    <w:rsid w:val="005E05E5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E7421"/>
    <w:rsid w:val="005F0E6A"/>
    <w:rsid w:val="005F1B2E"/>
    <w:rsid w:val="005F2F67"/>
    <w:rsid w:val="005F37EE"/>
    <w:rsid w:val="005F48B5"/>
    <w:rsid w:val="005F729A"/>
    <w:rsid w:val="006004A4"/>
    <w:rsid w:val="00601A07"/>
    <w:rsid w:val="00603DE8"/>
    <w:rsid w:val="00603DEC"/>
    <w:rsid w:val="00604C40"/>
    <w:rsid w:val="00606EB8"/>
    <w:rsid w:val="00611E1E"/>
    <w:rsid w:val="0061217B"/>
    <w:rsid w:val="006139E2"/>
    <w:rsid w:val="00613ECF"/>
    <w:rsid w:val="006140AB"/>
    <w:rsid w:val="00614999"/>
    <w:rsid w:val="00614DE0"/>
    <w:rsid w:val="00615B89"/>
    <w:rsid w:val="00615E0D"/>
    <w:rsid w:val="00617E60"/>
    <w:rsid w:val="00621CB4"/>
    <w:rsid w:val="0062224C"/>
    <w:rsid w:val="006224C7"/>
    <w:rsid w:val="00622F0D"/>
    <w:rsid w:val="00623140"/>
    <w:rsid w:val="00623B39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895"/>
    <w:rsid w:val="00641E95"/>
    <w:rsid w:val="0064277A"/>
    <w:rsid w:val="006430BB"/>
    <w:rsid w:val="006434F6"/>
    <w:rsid w:val="00645508"/>
    <w:rsid w:val="00645FE0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598D"/>
    <w:rsid w:val="00665F35"/>
    <w:rsid w:val="006660BB"/>
    <w:rsid w:val="00666AB1"/>
    <w:rsid w:val="00667288"/>
    <w:rsid w:val="006709CE"/>
    <w:rsid w:val="00673E44"/>
    <w:rsid w:val="00675870"/>
    <w:rsid w:val="00675B3B"/>
    <w:rsid w:val="0067649A"/>
    <w:rsid w:val="006770A0"/>
    <w:rsid w:val="00677668"/>
    <w:rsid w:val="00680EED"/>
    <w:rsid w:val="00682254"/>
    <w:rsid w:val="006830FA"/>
    <w:rsid w:val="00683D99"/>
    <w:rsid w:val="00685512"/>
    <w:rsid w:val="00685B5E"/>
    <w:rsid w:val="006865B3"/>
    <w:rsid w:val="006873A0"/>
    <w:rsid w:val="00687BD9"/>
    <w:rsid w:val="006900C7"/>
    <w:rsid w:val="0069117E"/>
    <w:rsid w:val="006917B3"/>
    <w:rsid w:val="0069276D"/>
    <w:rsid w:val="00694377"/>
    <w:rsid w:val="00694466"/>
    <w:rsid w:val="00694D01"/>
    <w:rsid w:val="006950ED"/>
    <w:rsid w:val="00697473"/>
    <w:rsid w:val="00697B87"/>
    <w:rsid w:val="006A03A5"/>
    <w:rsid w:val="006A2A7D"/>
    <w:rsid w:val="006A436C"/>
    <w:rsid w:val="006B14AE"/>
    <w:rsid w:val="006B338A"/>
    <w:rsid w:val="006B3D8D"/>
    <w:rsid w:val="006B47D3"/>
    <w:rsid w:val="006B4D99"/>
    <w:rsid w:val="006B531A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5E6A"/>
    <w:rsid w:val="006C6527"/>
    <w:rsid w:val="006C6C09"/>
    <w:rsid w:val="006C7580"/>
    <w:rsid w:val="006C781E"/>
    <w:rsid w:val="006C7ECD"/>
    <w:rsid w:val="006C7ED7"/>
    <w:rsid w:val="006D08EE"/>
    <w:rsid w:val="006D0BB7"/>
    <w:rsid w:val="006D46C6"/>
    <w:rsid w:val="006D4748"/>
    <w:rsid w:val="006D583B"/>
    <w:rsid w:val="006D621D"/>
    <w:rsid w:val="006D656A"/>
    <w:rsid w:val="006D6D65"/>
    <w:rsid w:val="006D760C"/>
    <w:rsid w:val="006D7CA1"/>
    <w:rsid w:val="006E13E6"/>
    <w:rsid w:val="006E18F8"/>
    <w:rsid w:val="006E22E4"/>
    <w:rsid w:val="006E4DAC"/>
    <w:rsid w:val="006E57A9"/>
    <w:rsid w:val="006F0895"/>
    <w:rsid w:val="006F133D"/>
    <w:rsid w:val="006F226D"/>
    <w:rsid w:val="006F2707"/>
    <w:rsid w:val="006F294D"/>
    <w:rsid w:val="006F3FCD"/>
    <w:rsid w:val="006F4D2F"/>
    <w:rsid w:val="006F4D52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7E8"/>
    <w:rsid w:val="0071287A"/>
    <w:rsid w:val="007131F0"/>
    <w:rsid w:val="00714F99"/>
    <w:rsid w:val="00715D42"/>
    <w:rsid w:val="00716811"/>
    <w:rsid w:val="00720340"/>
    <w:rsid w:val="00722326"/>
    <w:rsid w:val="00722B5D"/>
    <w:rsid w:val="007230A4"/>
    <w:rsid w:val="007231EF"/>
    <w:rsid w:val="00723BCF"/>
    <w:rsid w:val="007245CB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271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028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1DFA"/>
    <w:rsid w:val="00792020"/>
    <w:rsid w:val="0079359E"/>
    <w:rsid w:val="00794107"/>
    <w:rsid w:val="00795275"/>
    <w:rsid w:val="00795832"/>
    <w:rsid w:val="00797367"/>
    <w:rsid w:val="007A00FF"/>
    <w:rsid w:val="007A0E63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0D6"/>
    <w:rsid w:val="007B3873"/>
    <w:rsid w:val="007B3C8D"/>
    <w:rsid w:val="007B3D0A"/>
    <w:rsid w:val="007B3FC5"/>
    <w:rsid w:val="007B5249"/>
    <w:rsid w:val="007B683D"/>
    <w:rsid w:val="007B6EBD"/>
    <w:rsid w:val="007C0843"/>
    <w:rsid w:val="007C0B7E"/>
    <w:rsid w:val="007C152D"/>
    <w:rsid w:val="007C1AF0"/>
    <w:rsid w:val="007C2110"/>
    <w:rsid w:val="007C285F"/>
    <w:rsid w:val="007C2C75"/>
    <w:rsid w:val="007C3F47"/>
    <w:rsid w:val="007C4223"/>
    <w:rsid w:val="007C4852"/>
    <w:rsid w:val="007C4A29"/>
    <w:rsid w:val="007C5C4B"/>
    <w:rsid w:val="007C6134"/>
    <w:rsid w:val="007D0522"/>
    <w:rsid w:val="007D1B61"/>
    <w:rsid w:val="007D2E8F"/>
    <w:rsid w:val="007D4F13"/>
    <w:rsid w:val="007D5BE5"/>
    <w:rsid w:val="007D748C"/>
    <w:rsid w:val="007E1202"/>
    <w:rsid w:val="007E13CC"/>
    <w:rsid w:val="007E1DC3"/>
    <w:rsid w:val="007E5D84"/>
    <w:rsid w:val="007E63EC"/>
    <w:rsid w:val="007E6B44"/>
    <w:rsid w:val="007F4719"/>
    <w:rsid w:val="007F545B"/>
    <w:rsid w:val="007F6332"/>
    <w:rsid w:val="007F6FC6"/>
    <w:rsid w:val="007F7667"/>
    <w:rsid w:val="007F7CFD"/>
    <w:rsid w:val="00802BC5"/>
    <w:rsid w:val="0080442A"/>
    <w:rsid w:val="00804B04"/>
    <w:rsid w:val="008067A1"/>
    <w:rsid w:val="00807092"/>
    <w:rsid w:val="00807F98"/>
    <w:rsid w:val="0081091D"/>
    <w:rsid w:val="00812EB3"/>
    <w:rsid w:val="00813031"/>
    <w:rsid w:val="00813BFE"/>
    <w:rsid w:val="00813D66"/>
    <w:rsid w:val="00814C2C"/>
    <w:rsid w:val="00814D0F"/>
    <w:rsid w:val="008157DF"/>
    <w:rsid w:val="00815BE7"/>
    <w:rsid w:val="008167C9"/>
    <w:rsid w:val="0082444C"/>
    <w:rsid w:val="008246F8"/>
    <w:rsid w:val="008258E8"/>
    <w:rsid w:val="008268BF"/>
    <w:rsid w:val="00826F34"/>
    <w:rsid w:val="00827CA9"/>
    <w:rsid w:val="00832128"/>
    <w:rsid w:val="00832370"/>
    <w:rsid w:val="0083428D"/>
    <w:rsid w:val="00834762"/>
    <w:rsid w:val="00834EE8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2B70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3A31"/>
    <w:rsid w:val="00863BF2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6EC9"/>
    <w:rsid w:val="008A72E5"/>
    <w:rsid w:val="008A7A55"/>
    <w:rsid w:val="008B0C5B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5048"/>
    <w:rsid w:val="008C53DA"/>
    <w:rsid w:val="008C5426"/>
    <w:rsid w:val="008C721B"/>
    <w:rsid w:val="008C7D4D"/>
    <w:rsid w:val="008D04BA"/>
    <w:rsid w:val="008D1498"/>
    <w:rsid w:val="008D165A"/>
    <w:rsid w:val="008D1C11"/>
    <w:rsid w:val="008D4E05"/>
    <w:rsid w:val="008D55DA"/>
    <w:rsid w:val="008D7990"/>
    <w:rsid w:val="008D79FD"/>
    <w:rsid w:val="008E094D"/>
    <w:rsid w:val="008E165C"/>
    <w:rsid w:val="008E2B8D"/>
    <w:rsid w:val="008E3473"/>
    <w:rsid w:val="008E3C7D"/>
    <w:rsid w:val="008E767A"/>
    <w:rsid w:val="008E7742"/>
    <w:rsid w:val="008E7E36"/>
    <w:rsid w:val="008F3CF4"/>
    <w:rsid w:val="008F440C"/>
    <w:rsid w:val="008F496C"/>
    <w:rsid w:val="008F5337"/>
    <w:rsid w:val="008F53E9"/>
    <w:rsid w:val="008F6D1B"/>
    <w:rsid w:val="008F729D"/>
    <w:rsid w:val="008F7D45"/>
    <w:rsid w:val="009002E0"/>
    <w:rsid w:val="00900597"/>
    <w:rsid w:val="00901000"/>
    <w:rsid w:val="00901EC2"/>
    <w:rsid w:val="00902004"/>
    <w:rsid w:val="009024AF"/>
    <w:rsid w:val="009027BE"/>
    <w:rsid w:val="009028DD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2963"/>
    <w:rsid w:val="00923C30"/>
    <w:rsid w:val="0092423F"/>
    <w:rsid w:val="00925542"/>
    <w:rsid w:val="0092587E"/>
    <w:rsid w:val="00926FAE"/>
    <w:rsid w:val="00927F6A"/>
    <w:rsid w:val="009319EF"/>
    <w:rsid w:val="00931CDA"/>
    <w:rsid w:val="0093229E"/>
    <w:rsid w:val="00934712"/>
    <w:rsid w:val="00934FC7"/>
    <w:rsid w:val="00935EF8"/>
    <w:rsid w:val="00935F38"/>
    <w:rsid w:val="00936462"/>
    <w:rsid w:val="00940460"/>
    <w:rsid w:val="00940B14"/>
    <w:rsid w:val="00941129"/>
    <w:rsid w:val="009436DB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58F3"/>
    <w:rsid w:val="00956CCB"/>
    <w:rsid w:val="00957120"/>
    <w:rsid w:val="00957140"/>
    <w:rsid w:val="009574B5"/>
    <w:rsid w:val="00962274"/>
    <w:rsid w:val="00962B4A"/>
    <w:rsid w:val="00963025"/>
    <w:rsid w:val="00963280"/>
    <w:rsid w:val="00965AC3"/>
    <w:rsid w:val="00966208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528"/>
    <w:rsid w:val="0097584B"/>
    <w:rsid w:val="00975BC7"/>
    <w:rsid w:val="00975D50"/>
    <w:rsid w:val="00977089"/>
    <w:rsid w:val="009801A3"/>
    <w:rsid w:val="0098147E"/>
    <w:rsid w:val="00981B56"/>
    <w:rsid w:val="00981EBE"/>
    <w:rsid w:val="00983367"/>
    <w:rsid w:val="0098339D"/>
    <w:rsid w:val="00984380"/>
    <w:rsid w:val="009866DE"/>
    <w:rsid w:val="009877EC"/>
    <w:rsid w:val="00990D10"/>
    <w:rsid w:val="00990F3A"/>
    <w:rsid w:val="00991909"/>
    <w:rsid w:val="009926D1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A758B"/>
    <w:rsid w:val="009B0083"/>
    <w:rsid w:val="009B0098"/>
    <w:rsid w:val="009B1048"/>
    <w:rsid w:val="009B168F"/>
    <w:rsid w:val="009B2B09"/>
    <w:rsid w:val="009B40F3"/>
    <w:rsid w:val="009B5260"/>
    <w:rsid w:val="009B54CB"/>
    <w:rsid w:val="009C0048"/>
    <w:rsid w:val="009C0315"/>
    <w:rsid w:val="009C0D36"/>
    <w:rsid w:val="009C2311"/>
    <w:rsid w:val="009C2BDF"/>
    <w:rsid w:val="009C2E74"/>
    <w:rsid w:val="009C2F62"/>
    <w:rsid w:val="009C3ACD"/>
    <w:rsid w:val="009C5847"/>
    <w:rsid w:val="009C5A7E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D51"/>
    <w:rsid w:val="00A05392"/>
    <w:rsid w:val="00A069B1"/>
    <w:rsid w:val="00A0740A"/>
    <w:rsid w:val="00A10CB8"/>
    <w:rsid w:val="00A10DF6"/>
    <w:rsid w:val="00A10ECA"/>
    <w:rsid w:val="00A15EF9"/>
    <w:rsid w:val="00A161FD"/>
    <w:rsid w:val="00A168BE"/>
    <w:rsid w:val="00A16BA0"/>
    <w:rsid w:val="00A2021A"/>
    <w:rsid w:val="00A203BD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2E97"/>
    <w:rsid w:val="00A434CD"/>
    <w:rsid w:val="00A442F8"/>
    <w:rsid w:val="00A4499B"/>
    <w:rsid w:val="00A44CD6"/>
    <w:rsid w:val="00A4680D"/>
    <w:rsid w:val="00A469A9"/>
    <w:rsid w:val="00A47ADF"/>
    <w:rsid w:val="00A50149"/>
    <w:rsid w:val="00A5066B"/>
    <w:rsid w:val="00A50787"/>
    <w:rsid w:val="00A50DBA"/>
    <w:rsid w:val="00A51944"/>
    <w:rsid w:val="00A51F84"/>
    <w:rsid w:val="00A52014"/>
    <w:rsid w:val="00A52976"/>
    <w:rsid w:val="00A52B06"/>
    <w:rsid w:val="00A540D9"/>
    <w:rsid w:val="00A547E4"/>
    <w:rsid w:val="00A55837"/>
    <w:rsid w:val="00A60977"/>
    <w:rsid w:val="00A60C32"/>
    <w:rsid w:val="00A62277"/>
    <w:rsid w:val="00A632FA"/>
    <w:rsid w:val="00A6406D"/>
    <w:rsid w:val="00A64B2B"/>
    <w:rsid w:val="00A652DF"/>
    <w:rsid w:val="00A6578A"/>
    <w:rsid w:val="00A65843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77F8B"/>
    <w:rsid w:val="00A80EF9"/>
    <w:rsid w:val="00A82CA9"/>
    <w:rsid w:val="00A877E5"/>
    <w:rsid w:val="00A90B7E"/>
    <w:rsid w:val="00A90DEA"/>
    <w:rsid w:val="00A922C9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1C91"/>
    <w:rsid w:val="00AC1EE6"/>
    <w:rsid w:val="00AC29FD"/>
    <w:rsid w:val="00AC4355"/>
    <w:rsid w:val="00AC4DA3"/>
    <w:rsid w:val="00AC561B"/>
    <w:rsid w:val="00AC6D98"/>
    <w:rsid w:val="00AD0715"/>
    <w:rsid w:val="00AD0AB5"/>
    <w:rsid w:val="00AD2591"/>
    <w:rsid w:val="00AD2F95"/>
    <w:rsid w:val="00AD33C9"/>
    <w:rsid w:val="00AD3885"/>
    <w:rsid w:val="00AD421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5166"/>
    <w:rsid w:val="00AE55F7"/>
    <w:rsid w:val="00AE5FBF"/>
    <w:rsid w:val="00AE5FCA"/>
    <w:rsid w:val="00AF07AA"/>
    <w:rsid w:val="00AF1743"/>
    <w:rsid w:val="00AF180E"/>
    <w:rsid w:val="00AF2500"/>
    <w:rsid w:val="00AF2FB7"/>
    <w:rsid w:val="00AF36AD"/>
    <w:rsid w:val="00AF5E98"/>
    <w:rsid w:val="00AF6ACF"/>
    <w:rsid w:val="00B003B8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152B8"/>
    <w:rsid w:val="00B21BD1"/>
    <w:rsid w:val="00B21DEB"/>
    <w:rsid w:val="00B223D0"/>
    <w:rsid w:val="00B23511"/>
    <w:rsid w:val="00B236B4"/>
    <w:rsid w:val="00B23C00"/>
    <w:rsid w:val="00B25CD6"/>
    <w:rsid w:val="00B2745D"/>
    <w:rsid w:val="00B27EA3"/>
    <w:rsid w:val="00B30E31"/>
    <w:rsid w:val="00B31B99"/>
    <w:rsid w:val="00B31CF2"/>
    <w:rsid w:val="00B32BDB"/>
    <w:rsid w:val="00B3390C"/>
    <w:rsid w:val="00B339BC"/>
    <w:rsid w:val="00B33A89"/>
    <w:rsid w:val="00B347DB"/>
    <w:rsid w:val="00B34A91"/>
    <w:rsid w:val="00B4089A"/>
    <w:rsid w:val="00B40D17"/>
    <w:rsid w:val="00B4466D"/>
    <w:rsid w:val="00B45681"/>
    <w:rsid w:val="00B46EC3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FD8"/>
    <w:rsid w:val="00B66E18"/>
    <w:rsid w:val="00B6711A"/>
    <w:rsid w:val="00B70AF3"/>
    <w:rsid w:val="00B72AF5"/>
    <w:rsid w:val="00B72FB3"/>
    <w:rsid w:val="00B74A7E"/>
    <w:rsid w:val="00B7567B"/>
    <w:rsid w:val="00B75710"/>
    <w:rsid w:val="00B75D05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1FAF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11DC"/>
    <w:rsid w:val="00BD12F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3A1B"/>
    <w:rsid w:val="00BE47E0"/>
    <w:rsid w:val="00BE492C"/>
    <w:rsid w:val="00BE5D42"/>
    <w:rsid w:val="00BE5FD9"/>
    <w:rsid w:val="00BE656C"/>
    <w:rsid w:val="00BE6736"/>
    <w:rsid w:val="00BE6D88"/>
    <w:rsid w:val="00BE7750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3967"/>
    <w:rsid w:val="00C146E8"/>
    <w:rsid w:val="00C1474A"/>
    <w:rsid w:val="00C14B7B"/>
    <w:rsid w:val="00C155E9"/>
    <w:rsid w:val="00C17B72"/>
    <w:rsid w:val="00C2045C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70B"/>
    <w:rsid w:val="00C33D95"/>
    <w:rsid w:val="00C33F88"/>
    <w:rsid w:val="00C33FD7"/>
    <w:rsid w:val="00C35365"/>
    <w:rsid w:val="00C37D98"/>
    <w:rsid w:val="00C4069D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676F"/>
    <w:rsid w:val="00C5770F"/>
    <w:rsid w:val="00C608E2"/>
    <w:rsid w:val="00C6105A"/>
    <w:rsid w:val="00C6216B"/>
    <w:rsid w:val="00C62893"/>
    <w:rsid w:val="00C62D59"/>
    <w:rsid w:val="00C62F46"/>
    <w:rsid w:val="00C63789"/>
    <w:rsid w:val="00C64348"/>
    <w:rsid w:val="00C64E54"/>
    <w:rsid w:val="00C672FD"/>
    <w:rsid w:val="00C6746B"/>
    <w:rsid w:val="00C7052B"/>
    <w:rsid w:val="00C70651"/>
    <w:rsid w:val="00C70840"/>
    <w:rsid w:val="00C710E9"/>
    <w:rsid w:val="00C72D42"/>
    <w:rsid w:val="00C74610"/>
    <w:rsid w:val="00C74D63"/>
    <w:rsid w:val="00C7513A"/>
    <w:rsid w:val="00C75CF8"/>
    <w:rsid w:val="00C767A6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2331"/>
    <w:rsid w:val="00C933BF"/>
    <w:rsid w:val="00C94139"/>
    <w:rsid w:val="00C96422"/>
    <w:rsid w:val="00C97122"/>
    <w:rsid w:val="00C979F1"/>
    <w:rsid w:val="00CA050D"/>
    <w:rsid w:val="00CA16AD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C4FD2"/>
    <w:rsid w:val="00CC6E8C"/>
    <w:rsid w:val="00CD013F"/>
    <w:rsid w:val="00CD429B"/>
    <w:rsid w:val="00CD42CC"/>
    <w:rsid w:val="00CD4777"/>
    <w:rsid w:val="00CD48CC"/>
    <w:rsid w:val="00CD52B8"/>
    <w:rsid w:val="00CD60D6"/>
    <w:rsid w:val="00CD6D28"/>
    <w:rsid w:val="00CD70AB"/>
    <w:rsid w:val="00CD777E"/>
    <w:rsid w:val="00CE3542"/>
    <w:rsid w:val="00CE4716"/>
    <w:rsid w:val="00CE58E7"/>
    <w:rsid w:val="00CE5941"/>
    <w:rsid w:val="00CF0221"/>
    <w:rsid w:val="00CF0991"/>
    <w:rsid w:val="00CF1FBD"/>
    <w:rsid w:val="00CF257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4A6A"/>
    <w:rsid w:val="00D25670"/>
    <w:rsid w:val="00D25FBD"/>
    <w:rsid w:val="00D2677D"/>
    <w:rsid w:val="00D267BC"/>
    <w:rsid w:val="00D26BD9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7D0"/>
    <w:rsid w:val="00D47A4A"/>
    <w:rsid w:val="00D47C08"/>
    <w:rsid w:val="00D50206"/>
    <w:rsid w:val="00D50A90"/>
    <w:rsid w:val="00D512A3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AE6"/>
    <w:rsid w:val="00D63C29"/>
    <w:rsid w:val="00D6483C"/>
    <w:rsid w:val="00D64F05"/>
    <w:rsid w:val="00D65BE7"/>
    <w:rsid w:val="00D65FB3"/>
    <w:rsid w:val="00D66552"/>
    <w:rsid w:val="00D66BD7"/>
    <w:rsid w:val="00D70069"/>
    <w:rsid w:val="00D70BCE"/>
    <w:rsid w:val="00D70FB2"/>
    <w:rsid w:val="00D7131C"/>
    <w:rsid w:val="00D71DFE"/>
    <w:rsid w:val="00D7467D"/>
    <w:rsid w:val="00D74C76"/>
    <w:rsid w:val="00D75055"/>
    <w:rsid w:val="00D75118"/>
    <w:rsid w:val="00D760AF"/>
    <w:rsid w:val="00D76632"/>
    <w:rsid w:val="00D76BBC"/>
    <w:rsid w:val="00D81F24"/>
    <w:rsid w:val="00D826AE"/>
    <w:rsid w:val="00D83B81"/>
    <w:rsid w:val="00D85FFC"/>
    <w:rsid w:val="00D8614E"/>
    <w:rsid w:val="00D86F3F"/>
    <w:rsid w:val="00D875AB"/>
    <w:rsid w:val="00D91731"/>
    <w:rsid w:val="00D9190D"/>
    <w:rsid w:val="00D9214E"/>
    <w:rsid w:val="00D922D1"/>
    <w:rsid w:val="00D92F9E"/>
    <w:rsid w:val="00D93C2A"/>
    <w:rsid w:val="00D9419E"/>
    <w:rsid w:val="00DA05C2"/>
    <w:rsid w:val="00DA1795"/>
    <w:rsid w:val="00DA2022"/>
    <w:rsid w:val="00DA267D"/>
    <w:rsid w:val="00DA2880"/>
    <w:rsid w:val="00DA2E32"/>
    <w:rsid w:val="00DA3481"/>
    <w:rsid w:val="00DA4383"/>
    <w:rsid w:val="00DA4AA4"/>
    <w:rsid w:val="00DA5F9E"/>
    <w:rsid w:val="00DA6885"/>
    <w:rsid w:val="00DA7C11"/>
    <w:rsid w:val="00DA7E0D"/>
    <w:rsid w:val="00DB044A"/>
    <w:rsid w:val="00DB1D0F"/>
    <w:rsid w:val="00DB2EF1"/>
    <w:rsid w:val="00DB66F8"/>
    <w:rsid w:val="00DB732F"/>
    <w:rsid w:val="00DB7350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123B"/>
    <w:rsid w:val="00DE2580"/>
    <w:rsid w:val="00DE3316"/>
    <w:rsid w:val="00DE3CA0"/>
    <w:rsid w:val="00DE631A"/>
    <w:rsid w:val="00DE651F"/>
    <w:rsid w:val="00DF09CB"/>
    <w:rsid w:val="00DF0CED"/>
    <w:rsid w:val="00DF43F3"/>
    <w:rsid w:val="00DF4C62"/>
    <w:rsid w:val="00DF604E"/>
    <w:rsid w:val="00DF700E"/>
    <w:rsid w:val="00DF7580"/>
    <w:rsid w:val="00E00882"/>
    <w:rsid w:val="00E014A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8EC"/>
    <w:rsid w:val="00E32FA8"/>
    <w:rsid w:val="00E3415A"/>
    <w:rsid w:val="00E3442B"/>
    <w:rsid w:val="00E344E7"/>
    <w:rsid w:val="00E35A5E"/>
    <w:rsid w:val="00E35D26"/>
    <w:rsid w:val="00E3651A"/>
    <w:rsid w:val="00E36A70"/>
    <w:rsid w:val="00E4023E"/>
    <w:rsid w:val="00E41D85"/>
    <w:rsid w:val="00E41F0A"/>
    <w:rsid w:val="00E432A1"/>
    <w:rsid w:val="00E44199"/>
    <w:rsid w:val="00E44406"/>
    <w:rsid w:val="00E4470B"/>
    <w:rsid w:val="00E44972"/>
    <w:rsid w:val="00E4518D"/>
    <w:rsid w:val="00E474E6"/>
    <w:rsid w:val="00E47955"/>
    <w:rsid w:val="00E47AA5"/>
    <w:rsid w:val="00E508C8"/>
    <w:rsid w:val="00E5199E"/>
    <w:rsid w:val="00E52053"/>
    <w:rsid w:val="00E557F8"/>
    <w:rsid w:val="00E56896"/>
    <w:rsid w:val="00E56A59"/>
    <w:rsid w:val="00E57670"/>
    <w:rsid w:val="00E57A9F"/>
    <w:rsid w:val="00E60A01"/>
    <w:rsid w:val="00E6257C"/>
    <w:rsid w:val="00E625D7"/>
    <w:rsid w:val="00E62AD0"/>
    <w:rsid w:val="00E62DA3"/>
    <w:rsid w:val="00E6333E"/>
    <w:rsid w:val="00E63508"/>
    <w:rsid w:val="00E63BD2"/>
    <w:rsid w:val="00E6696A"/>
    <w:rsid w:val="00E67F46"/>
    <w:rsid w:val="00E70B18"/>
    <w:rsid w:val="00E721A5"/>
    <w:rsid w:val="00E7290C"/>
    <w:rsid w:val="00E72D33"/>
    <w:rsid w:val="00E738CB"/>
    <w:rsid w:val="00E768F6"/>
    <w:rsid w:val="00E76F99"/>
    <w:rsid w:val="00E76FC8"/>
    <w:rsid w:val="00E77D89"/>
    <w:rsid w:val="00E80992"/>
    <w:rsid w:val="00E8104C"/>
    <w:rsid w:val="00E817B6"/>
    <w:rsid w:val="00E82BED"/>
    <w:rsid w:val="00E84247"/>
    <w:rsid w:val="00E84EE1"/>
    <w:rsid w:val="00E85040"/>
    <w:rsid w:val="00E85A9B"/>
    <w:rsid w:val="00E85E29"/>
    <w:rsid w:val="00E862CF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49CA"/>
    <w:rsid w:val="00EB5531"/>
    <w:rsid w:val="00EB67E2"/>
    <w:rsid w:val="00EB6D69"/>
    <w:rsid w:val="00EC08A9"/>
    <w:rsid w:val="00EC0A6C"/>
    <w:rsid w:val="00EC172C"/>
    <w:rsid w:val="00EC4269"/>
    <w:rsid w:val="00EC4B42"/>
    <w:rsid w:val="00EC5243"/>
    <w:rsid w:val="00EC591E"/>
    <w:rsid w:val="00EC5A2B"/>
    <w:rsid w:val="00EC68C4"/>
    <w:rsid w:val="00EC696B"/>
    <w:rsid w:val="00EC78ED"/>
    <w:rsid w:val="00EC7AC8"/>
    <w:rsid w:val="00ED16B3"/>
    <w:rsid w:val="00ED19D6"/>
    <w:rsid w:val="00ED2745"/>
    <w:rsid w:val="00ED3569"/>
    <w:rsid w:val="00ED4260"/>
    <w:rsid w:val="00ED4696"/>
    <w:rsid w:val="00ED5802"/>
    <w:rsid w:val="00ED5A03"/>
    <w:rsid w:val="00ED5CD9"/>
    <w:rsid w:val="00ED601B"/>
    <w:rsid w:val="00ED6219"/>
    <w:rsid w:val="00ED6360"/>
    <w:rsid w:val="00ED69FC"/>
    <w:rsid w:val="00ED7016"/>
    <w:rsid w:val="00ED71BE"/>
    <w:rsid w:val="00ED753E"/>
    <w:rsid w:val="00ED7A19"/>
    <w:rsid w:val="00EE0035"/>
    <w:rsid w:val="00EE1876"/>
    <w:rsid w:val="00EE352E"/>
    <w:rsid w:val="00EE3D93"/>
    <w:rsid w:val="00EE46DA"/>
    <w:rsid w:val="00EE4C1B"/>
    <w:rsid w:val="00EE6E77"/>
    <w:rsid w:val="00EE7946"/>
    <w:rsid w:val="00EE7ACB"/>
    <w:rsid w:val="00EF07B8"/>
    <w:rsid w:val="00EF08BE"/>
    <w:rsid w:val="00EF0F45"/>
    <w:rsid w:val="00EF17D5"/>
    <w:rsid w:val="00EF44AE"/>
    <w:rsid w:val="00EF46DE"/>
    <w:rsid w:val="00EF4F63"/>
    <w:rsid w:val="00EF4FA8"/>
    <w:rsid w:val="00EF5C62"/>
    <w:rsid w:val="00EF6DBD"/>
    <w:rsid w:val="00F01874"/>
    <w:rsid w:val="00F01B26"/>
    <w:rsid w:val="00F02EFE"/>
    <w:rsid w:val="00F0351F"/>
    <w:rsid w:val="00F03881"/>
    <w:rsid w:val="00F03A49"/>
    <w:rsid w:val="00F052AE"/>
    <w:rsid w:val="00F05994"/>
    <w:rsid w:val="00F07736"/>
    <w:rsid w:val="00F07DDB"/>
    <w:rsid w:val="00F13385"/>
    <w:rsid w:val="00F13636"/>
    <w:rsid w:val="00F15EBD"/>
    <w:rsid w:val="00F161E5"/>
    <w:rsid w:val="00F214B7"/>
    <w:rsid w:val="00F22917"/>
    <w:rsid w:val="00F22C97"/>
    <w:rsid w:val="00F24819"/>
    <w:rsid w:val="00F24989"/>
    <w:rsid w:val="00F24F80"/>
    <w:rsid w:val="00F26054"/>
    <w:rsid w:val="00F26A2F"/>
    <w:rsid w:val="00F272AC"/>
    <w:rsid w:val="00F3188B"/>
    <w:rsid w:val="00F3190A"/>
    <w:rsid w:val="00F31B42"/>
    <w:rsid w:val="00F336E2"/>
    <w:rsid w:val="00F34517"/>
    <w:rsid w:val="00F34D38"/>
    <w:rsid w:val="00F34ED1"/>
    <w:rsid w:val="00F37A19"/>
    <w:rsid w:val="00F41155"/>
    <w:rsid w:val="00F4146E"/>
    <w:rsid w:val="00F420F5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8FF"/>
    <w:rsid w:val="00F92FD1"/>
    <w:rsid w:val="00F93301"/>
    <w:rsid w:val="00F938C3"/>
    <w:rsid w:val="00F95020"/>
    <w:rsid w:val="00F97E1B"/>
    <w:rsid w:val="00F97FD9"/>
    <w:rsid w:val="00FA0D2B"/>
    <w:rsid w:val="00FA0E00"/>
    <w:rsid w:val="00FA241E"/>
    <w:rsid w:val="00FA243F"/>
    <w:rsid w:val="00FA3617"/>
    <w:rsid w:val="00FA3CBB"/>
    <w:rsid w:val="00FA489A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0F7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773E"/>
    <w:rsid w:val="00FE1DE1"/>
    <w:rsid w:val="00FE34DF"/>
    <w:rsid w:val="00FE3FCE"/>
    <w:rsid w:val="00FE67C2"/>
    <w:rsid w:val="00FE6A78"/>
    <w:rsid w:val="00FF09A2"/>
    <w:rsid w:val="00FF111F"/>
    <w:rsid w:val="00FF1B91"/>
    <w:rsid w:val="00FF33C1"/>
    <w:rsid w:val="00FF3E8D"/>
    <w:rsid w:val="00FF46AC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CB388"/>
  <w14:defaultImageDpi w14:val="0"/>
  <w15:docId w15:val="{06563EAB-507F-4D6F-A146-E3F54BFE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uiPriority="9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99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5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070481"/>
    <w:rPr>
      <w:sz w:val="24"/>
    </w:rPr>
  </w:style>
  <w:style w:type="paragraph" w:styleId="Heading1">
    <w:name w:val="heading 1"/>
    <w:basedOn w:val="Normal"/>
    <w:next w:val="34b"/>
    <w:link w:val="Heading1Char"/>
    <w:uiPriority w:val="9"/>
    <w:qFormat/>
    <w:rsid w:val="00C608E2"/>
    <w:pPr>
      <w:keepNext/>
      <w:keepLines/>
      <w:pageBreakBefore/>
      <w:spacing w:before="240" w:after="120" w:line="360" w:lineRule="auto"/>
      <w:ind w:firstLine="709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34b"/>
    <w:link w:val="Heading2Char"/>
    <w:uiPriority w:val="9"/>
    <w:qFormat/>
    <w:rsid w:val="00747271"/>
    <w:pPr>
      <w:keepNext/>
      <w:keepLines/>
      <w:spacing w:line="360" w:lineRule="auto"/>
      <w:ind w:firstLine="709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34b"/>
    <w:link w:val="Heading3Char"/>
    <w:uiPriority w:val="9"/>
    <w:qFormat/>
    <w:rsid w:val="00417EFF"/>
    <w:pPr>
      <w:keepNext/>
      <w:keepLines/>
      <w:numPr>
        <w:ilvl w:val="2"/>
        <w:numId w:val="19"/>
      </w:numPr>
      <w:spacing w:before="480" w:after="240" w:line="360" w:lineRule="auto"/>
      <w:jc w:val="both"/>
      <w:outlineLvl w:val="2"/>
    </w:pPr>
    <w:rPr>
      <w:bCs/>
      <w:sz w:val="28"/>
    </w:rPr>
  </w:style>
  <w:style w:type="paragraph" w:styleId="Heading4">
    <w:name w:val="heading 4"/>
    <w:basedOn w:val="Normal"/>
    <w:next w:val="34b"/>
    <w:link w:val="Heading4Char"/>
    <w:uiPriority w:val="9"/>
    <w:rsid w:val="003F5FC3"/>
    <w:pPr>
      <w:keepNext/>
      <w:keepLines/>
      <w:numPr>
        <w:ilvl w:val="3"/>
        <w:numId w:val="19"/>
      </w:numPr>
      <w:spacing w:before="480" w:after="240" w:line="360" w:lineRule="auto"/>
      <w:ind w:left="862" w:hanging="862"/>
      <w:jc w:val="both"/>
      <w:outlineLvl w:val="3"/>
    </w:pPr>
    <w:rPr>
      <w:sz w:val="28"/>
    </w:rPr>
  </w:style>
  <w:style w:type="paragraph" w:styleId="Heading5">
    <w:name w:val="heading 5"/>
    <w:basedOn w:val="Normal"/>
    <w:next w:val="34b"/>
    <w:link w:val="Heading5Char"/>
    <w:uiPriority w:val="9"/>
    <w:qFormat/>
    <w:rsid w:val="00417EFF"/>
    <w:pPr>
      <w:keepNext/>
      <w:numPr>
        <w:ilvl w:val="4"/>
        <w:numId w:val="19"/>
      </w:numPr>
      <w:spacing w:before="480" w:after="240" w:line="360" w:lineRule="auto"/>
      <w:jc w:val="both"/>
      <w:outlineLvl w:val="4"/>
    </w:pPr>
    <w:rPr>
      <w:bCs/>
      <w:iCs/>
      <w:sz w:val="28"/>
      <w:szCs w:val="26"/>
    </w:rPr>
  </w:style>
  <w:style w:type="paragraph" w:styleId="Heading6">
    <w:name w:val="heading 6"/>
    <w:basedOn w:val="Normal"/>
    <w:next w:val="34b"/>
    <w:link w:val="Heading6Char"/>
    <w:uiPriority w:val="9"/>
    <w:qFormat/>
    <w:locked/>
    <w:rsid w:val="00417EFF"/>
    <w:pPr>
      <w:keepNext/>
      <w:numPr>
        <w:ilvl w:val="5"/>
        <w:numId w:val="19"/>
      </w:numPr>
      <w:spacing w:before="480" w:after="240" w:line="360" w:lineRule="auto"/>
      <w:jc w:val="both"/>
      <w:outlineLvl w:val="5"/>
    </w:pPr>
    <w:rPr>
      <w:sz w:val="2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417EFF"/>
    <w:pPr>
      <w:keepNext/>
      <w:numPr>
        <w:ilvl w:val="6"/>
        <w:numId w:val="19"/>
      </w:numPr>
      <w:spacing w:before="120"/>
      <w:outlineLvl w:val="6"/>
    </w:pPr>
    <w:rPr>
      <w:i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417EFF"/>
    <w:pPr>
      <w:keepNext/>
      <w:numPr>
        <w:ilvl w:val="7"/>
        <w:numId w:val="19"/>
      </w:numPr>
      <w:spacing w:before="120"/>
      <w:outlineLvl w:val="7"/>
    </w:pPr>
    <w:rPr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417EFF"/>
    <w:pPr>
      <w:keepNext/>
      <w:numPr>
        <w:ilvl w:val="8"/>
        <w:numId w:val="19"/>
      </w:numPr>
      <w:spacing w:before="120"/>
      <w:outlineLvl w:val="8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608E2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47271"/>
    <w:rPr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17EFF"/>
    <w:rPr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F5FC3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417EFF"/>
    <w:rPr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417EFF"/>
    <w:rPr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17EFF"/>
    <w:rPr>
      <w:i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17EFF"/>
    <w:rPr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17EFF"/>
    <w:rPr>
      <w:sz w:val="24"/>
      <w:lang w:eastAsia="en-US"/>
    </w:rPr>
  </w:style>
  <w:style w:type="character" w:customStyle="1" w:styleId="34c">
    <w:name w:val="34_Знак_Сообщение_системы"/>
    <w:rsid w:val="00417EFF"/>
    <w:rPr>
      <w:rFonts w:ascii="Calibri" w:hAnsi="Calibri"/>
    </w:rPr>
  </w:style>
  <w:style w:type="paragraph" w:customStyle="1" w:styleId="34b">
    <w:name w:val="34_Абзац_Обычный"/>
    <w:link w:val="34d"/>
    <w:qFormat/>
    <w:rsid w:val="00417EFF"/>
    <w:pPr>
      <w:spacing w:line="360" w:lineRule="auto"/>
      <w:ind w:firstLine="720"/>
      <w:jc w:val="both"/>
    </w:pPr>
    <w:rPr>
      <w:sz w:val="28"/>
    </w:rPr>
  </w:style>
  <w:style w:type="character" w:customStyle="1" w:styleId="34d">
    <w:name w:val="34_Абзац_Обычный Знак"/>
    <w:link w:val="34b"/>
    <w:locked/>
    <w:rsid w:val="00417EFF"/>
    <w:rPr>
      <w:sz w:val="28"/>
      <w:lang w:val="x-none" w:eastAsia="x-none"/>
    </w:rPr>
  </w:style>
  <w:style w:type="paragraph" w:customStyle="1" w:styleId="3411">
    <w:name w:val="34_Заголовок_1_Приложение"/>
    <w:basedOn w:val="34b"/>
    <w:next w:val="34e"/>
    <w:qFormat/>
    <w:rsid w:val="00417EFF"/>
    <w:pPr>
      <w:pageBreakBefore/>
      <w:numPr>
        <w:numId w:val="4"/>
      </w:numPr>
      <w:tabs>
        <w:tab w:val="center" w:pos="1985"/>
      </w:tabs>
      <w:spacing w:after="240"/>
      <w:ind w:firstLine="0"/>
      <w:jc w:val="center"/>
      <w:outlineLvl w:val="0"/>
    </w:pPr>
    <w:rPr>
      <w:b/>
      <w:szCs w:val="28"/>
    </w:rPr>
  </w:style>
  <w:style w:type="paragraph" w:customStyle="1" w:styleId="3421">
    <w:name w:val="34_Заголовок_2_Приложение"/>
    <w:basedOn w:val="34b"/>
    <w:next w:val="34b"/>
    <w:rsid w:val="00417EFF"/>
    <w:pPr>
      <w:keepNext/>
      <w:keepLines/>
      <w:numPr>
        <w:ilvl w:val="1"/>
        <w:numId w:val="4"/>
      </w:numPr>
      <w:spacing w:before="480" w:after="240"/>
      <w:ind w:firstLine="0"/>
      <w:outlineLvl w:val="1"/>
    </w:pPr>
    <w:rPr>
      <w:b/>
      <w:szCs w:val="24"/>
    </w:rPr>
  </w:style>
  <w:style w:type="paragraph" w:customStyle="1" w:styleId="3431">
    <w:name w:val="34_Заголовок_3_Приложение"/>
    <w:basedOn w:val="34b"/>
    <w:next w:val="34b"/>
    <w:rsid w:val="00417EFF"/>
    <w:pPr>
      <w:keepNext/>
      <w:keepLines/>
      <w:numPr>
        <w:ilvl w:val="2"/>
        <w:numId w:val="4"/>
      </w:numPr>
      <w:spacing w:before="480" w:after="240"/>
      <w:ind w:firstLine="0"/>
      <w:outlineLvl w:val="2"/>
    </w:pPr>
    <w:rPr>
      <w:rFonts w:ascii="Arial" w:hAnsi="Arial"/>
      <w:b/>
      <w:szCs w:val="22"/>
    </w:rPr>
  </w:style>
  <w:style w:type="character" w:customStyle="1" w:styleId="34f">
    <w:name w:val="34_Знак_Подчеркнутый"/>
    <w:rsid w:val="00417EFF"/>
    <w:rPr>
      <w:u w:val="single"/>
    </w:rPr>
  </w:style>
  <w:style w:type="paragraph" w:customStyle="1" w:styleId="349">
    <w:name w:val="34_Список_Библиография"/>
    <w:basedOn w:val="34b"/>
    <w:rsid w:val="00417EFF"/>
    <w:pPr>
      <w:numPr>
        <w:numId w:val="9"/>
      </w:numPr>
    </w:pPr>
    <w:rPr>
      <w:rFonts w:cs="Arial"/>
      <w:bCs/>
      <w:szCs w:val="28"/>
    </w:rPr>
  </w:style>
  <w:style w:type="character" w:customStyle="1" w:styleId="34f0">
    <w:name w:val="34_Рамка_Основной Знак"/>
    <w:basedOn w:val="34d"/>
    <w:link w:val="34f1"/>
    <w:locked/>
    <w:rsid w:val="00546EAF"/>
    <w:rPr>
      <w:rFonts w:cs="Times New Roman"/>
      <w:sz w:val="18"/>
      <w:lang w:val="x-none" w:eastAsia="x-none"/>
    </w:rPr>
  </w:style>
  <w:style w:type="character" w:customStyle="1" w:styleId="34f2">
    <w:name w:val="34_Рамка_Подписи Знак"/>
    <w:basedOn w:val="DefaultParagraphFont"/>
    <w:link w:val="34f3"/>
    <w:locked/>
    <w:rsid w:val="00417EFF"/>
    <w:rPr>
      <w:rFonts w:cs="Times New Roman"/>
      <w:i/>
      <w:sz w:val="18"/>
      <w:szCs w:val="18"/>
      <w:lang w:val="x-none" w:eastAsia="x-none"/>
    </w:rPr>
  </w:style>
  <w:style w:type="paragraph" w:customStyle="1" w:styleId="34f4">
    <w:name w:val="34_ЛУ_Название"/>
    <w:basedOn w:val="34b"/>
    <w:rsid w:val="00417EFF"/>
    <w:pPr>
      <w:spacing w:after="120" w:line="240" w:lineRule="auto"/>
      <w:ind w:firstLine="0"/>
      <w:jc w:val="center"/>
    </w:pPr>
    <w:rPr>
      <w:b/>
      <w:szCs w:val="28"/>
    </w:rPr>
  </w:style>
  <w:style w:type="paragraph" w:customStyle="1" w:styleId="34f5">
    <w:name w:val="34_ЛУ_Подпись"/>
    <w:basedOn w:val="34b"/>
    <w:rsid w:val="00417EFF"/>
    <w:pPr>
      <w:spacing w:before="20" w:after="120" w:line="240" w:lineRule="auto"/>
      <w:ind w:firstLine="0"/>
      <w:jc w:val="left"/>
    </w:pPr>
  </w:style>
  <w:style w:type="character" w:customStyle="1" w:styleId="34f6">
    <w:name w:val="34_Знак_Элемент_интерфейса"/>
    <w:qFormat/>
    <w:rsid w:val="00417EFF"/>
    <w:rPr>
      <w:b/>
    </w:rPr>
  </w:style>
  <w:style w:type="paragraph" w:customStyle="1" w:styleId="3413">
    <w:name w:val="34_Заголовок_1_Дополнительный"/>
    <w:basedOn w:val="34b"/>
    <w:next w:val="34b"/>
    <w:link w:val="3414"/>
    <w:qFormat/>
    <w:rsid w:val="00417EFF"/>
    <w:pPr>
      <w:keepNext/>
      <w:keepLines/>
      <w:pageBreakBefore/>
      <w:spacing w:after="240"/>
      <w:ind w:firstLine="0"/>
      <w:jc w:val="center"/>
    </w:pPr>
    <w:rPr>
      <w:b/>
    </w:rPr>
  </w:style>
  <w:style w:type="character" w:customStyle="1" w:styleId="3414">
    <w:name w:val="34_Заголовок_1_Дополнительный Знак"/>
    <w:basedOn w:val="34d"/>
    <w:link w:val="3413"/>
    <w:locked/>
    <w:rsid w:val="00546EAF"/>
    <w:rPr>
      <w:rFonts w:cs="Times New Roman"/>
      <w:b/>
      <w:sz w:val="28"/>
      <w:lang w:val="x-none" w:eastAsia="x-none"/>
    </w:rPr>
  </w:style>
  <w:style w:type="paragraph" w:styleId="TOC1">
    <w:name w:val="toc 1"/>
    <w:basedOn w:val="34b"/>
    <w:next w:val="34b"/>
    <w:autoRedefine/>
    <w:uiPriority w:val="39"/>
    <w:locked/>
    <w:rsid w:val="005C577F"/>
    <w:pPr>
      <w:tabs>
        <w:tab w:val="left" w:pos="357"/>
        <w:tab w:val="right" w:leader="dot" w:pos="9923"/>
      </w:tabs>
      <w:ind w:firstLine="0"/>
    </w:pPr>
    <w:rPr>
      <w:bCs/>
      <w:noProof/>
      <w:szCs w:val="24"/>
    </w:rPr>
  </w:style>
  <w:style w:type="character" w:customStyle="1" w:styleId="3415">
    <w:name w:val="34_Заголовок_1_Не_включенный_в_оглавление Знак"/>
    <w:basedOn w:val="3414"/>
    <w:link w:val="3416"/>
    <w:locked/>
    <w:rsid w:val="00546EAF"/>
    <w:rPr>
      <w:rFonts w:cs="Times New Roman"/>
      <w:b/>
      <w:sz w:val="28"/>
      <w:lang w:val="x-none" w:eastAsia="x-none"/>
    </w:rPr>
  </w:style>
  <w:style w:type="paragraph" w:customStyle="1" w:styleId="34f7">
    <w:name w:val="34_Пример"/>
    <w:basedOn w:val="34b"/>
    <w:rsid w:val="00417EFF"/>
    <w:pPr>
      <w:spacing w:before="360" w:after="360"/>
      <w:ind w:left="720" w:firstLine="0"/>
      <w:contextualSpacing/>
    </w:pPr>
  </w:style>
  <w:style w:type="paragraph" w:customStyle="1" w:styleId="34f8">
    <w:name w:val="34_Рисунок_Изображение"/>
    <w:basedOn w:val="34b"/>
    <w:next w:val="34f9"/>
    <w:qFormat/>
    <w:rsid w:val="00417EFF"/>
    <w:pPr>
      <w:keepNext/>
      <w:spacing w:before="360"/>
      <w:ind w:firstLine="0"/>
      <w:jc w:val="center"/>
    </w:pPr>
  </w:style>
  <w:style w:type="paragraph" w:customStyle="1" w:styleId="34f9">
    <w:name w:val="34_Рисунок_Название"/>
    <w:basedOn w:val="34b"/>
    <w:next w:val="34b"/>
    <w:qFormat/>
    <w:rsid w:val="00417EFF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a">
    <w:name w:val="34_Знак_Курсив"/>
    <w:rsid w:val="00417EFF"/>
    <w:rPr>
      <w:i/>
    </w:rPr>
  </w:style>
  <w:style w:type="character" w:customStyle="1" w:styleId="34fb">
    <w:name w:val="34_Знак_Название_файла"/>
    <w:qFormat/>
    <w:rsid w:val="00417EFF"/>
    <w:rPr>
      <w:rFonts w:ascii="Calibri" w:hAnsi="Calibri"/>
    </w:rPr>
  </w:style>
  <w:style w:type="character" w:customStyle="1" w:styleId="34fc">
    <w:name w:val="34_Знак_Термин"/>
    <w:rsid w:val="00417EFF"/>
    <w:rPr>
      <w:i/>
    </w:rPr>
  </w:style>
  <w:style w:type="character" w:customStyle="1" w:styleId="34fd">
    <w:name w:val="34_Знак_Полужирный"/>
    <w:rsid w:val="00417EFF"/>
    <w:rPr>
      <w:b/>
    </w:rPr>
  </w:style>
  <w:style w:type="character" w:customStyle="1" w:styleId="34fe">
    <w:name w:val="34_Знак_Верхний_индекс"/>
    <w:rsid w:val="00417EFF"/>
    <w:rPr>
      <w:vertAlign w:val="superscript"/>
    </w:rPr>
  </w:style>
  <w:style w:type="character" w:customStyle="1" w:styleId="3424">
    <w:name w:val="34_Список_Марк_2 Знак"/>
    <w:link w:val="3423"/>
    <w:locked/>
    <w:rsid w:val="00935F38"/>
    <w:rPr>
      <w:sz w:val="28"/>
    </w:rPr>
  </w:style>
  <w:style w:type="paragraph" w:customStyle="1" w:styleId="3423">
    <w:name w:val="34_Список_Марк_2"/>
    <w:basedOn w:val="34b"/>
    <w:link w:val="3424"/>
    <w:qFormat/>
    <w:rsid w:val="00417EFF"/>
    <w:pPr>
      <w:numPr>
        <w:ilvl w:val="1"/>
        <w:numId w:val="10"/>
      </w:numPr>
    </w:pPr>
  </w:style>
  <w:style w:type="paragraph" w:customStyle="1" w:styleId="34ff">
    <w:name w:val="34_Таблица_Заголовок_Продолжение"/>
    <w:basedOn w:val="34ff0"/>
    <w:next w:val="Normal"/>
    <w:rsid w:val="00417EFF"/>
    <w:pPr>
      <w:pageBreakBefore/>
      <w:spacing w:before="0"/>
    </w:pPr>
    <w:rPr>
      <w:i/>
    </w:rPr>
  </w:style>
  <w:style w:type="paragraph" w:customStyle="1" w:styleId="34ff1">
    <w:name w:val="34_Врезка_Примечание"/>
    <w:basedOn w:val="34b"/>
    <w:next w:val="34b"/>
    <w:qFormat/>
    <w:rsid w:val="00417EFF"/>
    <w:pPr>
      <w:keepLines/>
      <w:spacing w:before="360" w:after="360"/>
      <w:ind w:left="720" w:firstLine="0"/>
    </w:pPr>
  </w:style>
  <w:style w:type="paragraph" w:customStyle="1" w:styleId="3417">
    <w:name w:val="34_Список_Марк_1"/>
    <w:basedOn w:val="34b"/>
    <w:link w:val="3418"/>
    <w:qFormat/>
    <w:rsid w:val="00417EFF"/>
    <w:pPr>
      <w:ind w:left="1789" w:hanging="360"/>
    </w:pPr>
  </w:style>
  <w:style w:type="character" w:customStyle="1" w:styleId="3418">
    <w:name w:val="34_Список_Марк_1 Знак"/>
    <w:link w:val="3417"/>
    <w:locked/>
    <w:rsid w:val="001A12EB"/>
    <w:rPr>
      <w:sz w:val="28"/>
      <w:lang w:val="x-none" w:eastAsia="x-none"/>
    </w:rPr>
  </w:style>
  <w:style w:type="paragraph" w:styleId="TOC2">
    <w:name w:val="toc 2"/>
    <w:basedOn w:val="34b"/>
    <w:next w:val="34b"/>
    <w:autoRedefine/>
    <w:uiPriority w:val="39"/>
    <w:locked/>
    <w:rsid w:val="004F11DC"/>
    <w:pPr>
      <w:tabs>
        <w:tab w:val="left" w:pos="851"/>
        <w:tab w:val="right" w:leader="dot" w:pos="9923"/>
      </w:tabs>
      <w:ind w:left="221" w:firstLine="0"/>
    </w:pPr>
    <w:rPr>
      <w:szCs w:val="24"/>
    </w:rPr>
  </w:style>
  <w:style w:type="paragraph" w:customStyle="1" w:styleId="341">
    <w:name w:val="34_Список_Нум_1"/>
    <w:basedOn w:val="34b"/>
    <w:link w:val="3419"/>
    <w:qFormat/>
    <w:rsid w:val="00417EFF"/>
    <w:pPr>
      <w:numPr>
        <w:numId w:val="11"/>
      </w:numPr>
    </w:pPr>
  </w:style>
  <w:style w:type="character" w:customStyle="1" w:styleId="3419">
    <w:name w:val="34_Список_Нум_1 Знак"/>
    <w:link w:val="341"/>
    <w:locked/>
    <w:rsid w:val="00546EAF"/>
    <w:rPr>
      <w:sz w:val="28"/>
    </w:rPr>
  </w:style>
  <w:style w:type="paragraph" w:customStyle="1" w:styleId="342">
    <w:name w:val="34_Список_Нум_2"/>
    <w:basedOn w:val="34b"/>
    <w:link w:val="3425"/>
    <w:qFormat/>
    <w:rsid w:val="00417EFF"/>
    <w:pPr>
      <w:numPr>
        <w:ilvl w:val="1"/>
        <w:numId w:val="11"/>
      </w:numPr>
    </w:pPr>
  </w:style>
  <w:style w:type="character" w:customStyle="1" w:styleId="3425">
    <w:name w:val="34_Список_Нум_2 Знак"/>
    <w:basedOn w:val="DefaultParagraphFont"/>
    <w:link w:val="342"/>
    <w:locked/>
    <w:rsid w:val="00546EAF"/>
    <w:rPr>
      <w:sz w:val="28"/>
    </w:rPr>
  </w:style>
  <w:style w:type="paragraph" w:customStyle="1" w:styleId="34ff2">
    <w:name w:val="34_Список_Нум_Вводная_фраза"/>
    <w:basedOn w:val="34b"/>
    <w:next w:val="341"/>
    <w:link w:val="34ff3"/>
    <w:qFormat/>
    <w:rsid w:val="00417EFF"/>
    <w:pPr>
      <w:keepNext/>
    </w:pPr>
  </w:style>
  <w:style w:type="paragraph" w:customStyle="1" w:styleId="34f1">
    <w:name w:val="34_Рамка_Основной"/>
    <w:basedOn w:val="34b"/>
    <w:link w:val="34f0"/>
    <w:rsid w:val="00417EFF"/>
    <w:pPr>
      <w:spacing w:line="240" w:lineRule="auto"/>
      <w:ind w:firstLine="0"/>
      <w:jc w:val="center"/>
    </w:pPr>
    <w:rPr>
      <w:sz w:val="18"/>
    </w:rPr>
  </w:style>
  <w:style w:type="paragraph" w:customStyle="1" w:styleId="34f3">
    <w:name w:val="34_Рамка_Подписи"/>
    <w:basedOn w:val="34f1"/>
    <w:link w:val="34f2"/>
    <w:rsid w:val="00417EFF"/>
    <w:pPr>
      <w:tabs>
        <w:tab w:val="left" w:pos="284"/>
      </w:tabs>
    </w:pPr>
    <w:rPr>
      <w:i/>
      <w:szCs w:val="18"/>
    </w:rPr>
  </w:style>
  <w:style w:type="paragraph" w:customStyle="1" w:styleId="34ff4">
    <w:name w:val="34_Таблица_Число_в_ячейке"/>
    <w:basedOn w:val="34ff5"/>
    <w:link w:val="34ff6"/>
    <w:rsid w:val="00417EFF"/>
    <w:pPr>
      <w:jc w:val="right"/>
    </w:pPr>
    <w:rPr>
      <w:rFonts w:cs="Arial"/>
      <w:bCs/>
    </w:rPr>
  </w:style>
  <w:style w:type="paragraph" w:customStyle="1" w:styleId="34ff7">
    <w:name w:val="34_Таблица_Объединенная_ячейка"/>
    <w:basedOn w:val="34ff5"/>
    <w:link w:val="34ff8"/>
    <w:rsid w:val="00417EFF"/>
    <w:pPr>
      <w:keepNext/>
      <w:jc w:val="center"/>
    </w:pPr>
  </w:style>
  <w:style w:type="paragraph" w:customStyle="1" w:styleId="34ff5">
    <w:name w:val="34_Таблица_Основной"/>
    <w:basedOn w:val="34b"/>
    <w:qFormat/>
    <w:rsid w:val="00417EFF"/>
    <w:pPr>
      <w:spacing w:line="240" w:lineRule="auto"/>
      <w:ind w:firstLine="0"/>
      <w:jc w:val="left"/>
    </w:pPr>
  </w:style>
  <w:style w:type="paragraph" w:customStyle="1" w:styleId="34ff9">
    <w:name w:val="34_Таблица_Шапка"/>
    <w:basedOn w:val="34ff5"/>
    <w:link w:val="34ffa"/>
    <w:qFormat/>
    <w:rsid w:val="00417EFF"/>
    <w:pPr>
      <w:keepNext/>
      <w:keepLines/>
      <w:spacing w:before="60" w:after="60"/>
      <w:jc w:val="center"/>
    </w:pPr>
    <w:rPr>
      <w:b/>
      <w:sz w:val="24"/>
    </w:rPr>
  </w:style>
  <w:style w:type="paragraph" w:customStyle="1" w:styleId="34ff0">
    <w:name w:val="34_Таблица_Заголовок"/>
    <w:basedOn w:val="34b"/>
    <w:next w:val="Normal"/>
    <w:qFormat/>
    <w:rsid w:val="00417EFF"/>
    <w:pPr>
      <w:keepNext/>
      <w:keepLines/>
      <w:spacing w:before="360" w:after="120"/>
      <w:ind w:firstLine="0"/>
      <w:jc w:val="left"/>
    </w:pPr>
    <w:rPr>
      <w:szCs w:val="24"/>
    </w:rPr>
  </w:style>
  <w:style w:type="paragraph" w:customStyle="1" w:styleId="34ffb">
    <w:name w:val="34_ТЛ_Основной"/>
    <w:basedOn w:val="34b"/>
    <w:rsid w:val="00417EFF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34ffc">
    <w:name w:val="34_ТЛ_Обозначение_документа"/>
    <w:basedOn w:val="34ffb"/>
    <w:next w:val="34ffb"/>
    <w:rsid w:val="00417EFF"/>
    <w:pPr>
      <w:spacing w:after="240" w:line="240" w:lineRule="auto"/>
    </w:pPr>
  </w:style>
  <w:style w:type="paragraph" w:customStyle="1" w:styleId="34ffd">
    <w:name w:val="34_ТЛ_Название_документа_Полное"/>
    <w:basedOn w:val="34ffb"/>
    <w:next w:val="34ffe"/>
    <w:rsid w:val="00417EFF"/>
    <w:pPr>
      <w:spacing w:line="240" w:lineRule="auto"/>
    </w:pPr>
    <w:rPr>
      <w:b/>
      <w:bCs/>
      <w:caps/>
      <w:szCs w:val="32"/>
    </w:rPr>
  </w:style>
  <w:style w:type="paragraph" w:customStyle="1" w:styleId="34ffe">
    <w:name w:val="34_ТЛ_Название_документа_Сокращенное"/>
    <w:basedOn w:val="34ffb"/>
    <w:next w:val="34fff"/>
    <w:rsid w:val="00417EFF"/>
    <w:pPr>
      <w:spacing w:line="240" w:lineRule="auto"/>
    </w:pPr>
    <w:rPr>
      <w:b/>
    </w:rPr>
  </w:style>
  <w:style w:type="paragraph" w:styleId="TOC3">
    <w:name w:val="toc 3"/>
    <w:basedOn w:val="34b"/>
    <w:next w:val="34b"/>
    <w:autoRedefine/>
    <w:uiPriority w:val="39"/>
    <w:locked/>
    <w:rsid w:val="00417EFF"/>
    <w:pPr>
      <w:tabs>
        <w:tab w:val="left" w:pos="1588"/>
        <w:tab w:val="right" w:leader="dot" w:pos="9923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styleId="CommentReference">
    <w:name w:val="annotation reference"/>
    <w:basedOn w:val="DefaultParagraphFont"/>
    <w:uiPriority w:val="99"/>
    <w:semiHidden/>
    <w:locked/>
    <w:rsid w:val="00417EFF"/>
    <w:rPr>
      <w:rFonts w:cs="Times New Roman"/>
      <w:sz w:val="16"/>
    </w:rPr>
  </w:style>
  <w:style w:type="paragraph" w:customStyle="1" w:styleId="34fff0">
    <w:name w:val="34_Подзаголовок"/>
    <w:basedOn w:val="34b"/>
    <w:next w:val="34b"/>
    <w:rsid w:val="00417EFF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341a">
    <w:name w:val="34_Заголовок_1_Приложение_Название"/>
    <w:basedOn w:val="34b"/>
    <w:next w:val="34b"/>
    <w:qFormat/>
    <w:rsid w:val="00417EFF"/>
    <w:pPr>
      <w:keepNext/>
      <w:keepLines/>
      <w:spacing w:after="240"/>
      <w:ind w:firstLine="0"/>
      <w:jc w:val="center"/>
    </w:pPr>
    <w:rPr>
      <w:b/>
    </w:rPr>
  </w:style>
  <w:style w:type="paragraph" w:customStyle="1" w:styleId="3450">
    <w:name w:val="34_Заголовок_5_Приложение"/>
    <w:basedOn w:val="34b"/>
    <w:next w:val="34b"/>
    <w:rsid w:val="00417EFF"/>
    <w:pPr>
      <w:keepNext/>
      <w:keepLines/>
      <w:numPr>
        <w:ilvl w:val="4"/>
        <w:numId w:val="4"/>
      </w:numPr>
      <w:spacing w:before="480" w:after="240"/>
      <w:ind w:firstLine="0"/>
    </w:pPr>
    <w:rPr>
      <w:rFonts w:ascii="Arial" w:hAnsi="Arial"/>
      <w:i/>
    </w:rPr>
  </w:style>
  <w:style w:type="character" w:customStyle="1" w:styleId="3433">
    <w:name w:val="34_Список_Нум_3 Знак"/>
    <w:basedOn w:val="DefaultParagraphFont"/>
    <w:link w:val="343"/>
    <w:locked/>
    <w:rsid w:val="00546EAF"/>
    <w:rPr>
      <w:sz w:val="28"/>
    </w:rPr>
  </w:style>
  <w:style w:type="paragraph" w:customStyle="1" w:styleId="343">
    <w:name w:val="34_Список_Нум_3"/>
    <w:basedOn w:val="34b"/>
    <w:link w:val="3433"/>
    <w:qFormat/>
    <w:rsid w:val="00417EFF"/>
    <w:pPr>
      <w:numPr>
        <w:ilvl w:val="2"/>
        <w:numId w:val="11"/>
      </w:numPr>
    </w:pPr>
  </w:style>
  <w:style w:type="paragraph" w:customStyle="1" w:styleId="34fff1">
    <w:name w:val="34_Определения"/>
    <w:basedOn w:val="34b"/>
    <w:rsid w:val="00417EFF"/>
    <w:pPr>
      <w:ind w:firstLine="0"/>
      <w:jc w:val="left"/>
    </w:pPr>
  </w:style>
  <w:style w:type="paragraph" w:customStyle="1" w:styleId="34fff2">
    <w:name w:val="34_ЛУ_Подпись_Шапка"/>
    <w:basedOn w:val="34b"/>
    <w:next w:val="34f5"/>
    <w:rsid w:val="00417EFF"/>
    <w:pPr>
      <w:ind w:firstLine="0"/>
      <w:jc w:val="left"/>
    </w:pPr>
    <w:rPr>
      <w:caps/>
      <w:szCs w:val="24"/>
    </w:rPr>
  </w:style>
  <w:style w:type="paragraph" w:customStyle="1" w:styleId="3416">
    <w:name w:val="34_Заголовок_1_Не_включенный_в_оглавление"/>
    <w:basedOn w:val="34b"/>
    <w:next w:val="34b"/>
    <w:link w:val="3415"/>
    <w:qFormat/>
    <w:rsid w:val="00417EFF"/>
    <w:pPr>
      <w:keepNext/>
      <w:keepLines/>
      <w:pageBreakBefore/>
      <w:spacing w:after="240"/>
      <w:ind w:firstLine="0"/>
      <w:jc w:val="center"/>
    </w:pPr>
    <w:rPr>
      <w:b/>
    </w:rPr>
  </w:style>
  <w:style w:type="paragraph" w:customStyle="1" w:styleId="34e">
    <w:name w:val="34_Заголовок_Приложение_Тип"/>
    <w:basedOn w:val="34b"/>
    <w:next w:val="341a"/>
    <w:qFormat/>
    <w:rsid w:val="00417EFF"/>
    <w:pPr>
      <w:keepNext/>
      <w:keepLines/>
      <w:spacing w:after="240"/>
      <w:ind w:firstLine="0"/>
      <w:jc w:val="center"/>
    </w:pPr>
  </w:style>
  <w:style w:type="paragraph" w:customStyle="1" w:styleId="34fff3">
    <w:name w:val="34_Листинг"/>
    <w:basedOn w:val="34b"/>
    <w:rsid w:val="00417EFF"/>
    <w:pPr>
      <w:tabs>
        <w:tab w:val="left" w:pos="1134"/>
        <w:tab w:val="left" w:pos="1491"/>
      </w:tabs>
      <w:spacing w:before="240"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34fff4">
    <w:name w:val="34_Таблица_Боковик"/>
    <w:basedOn w:val="34ff5"/>
    <w:rsid w:val="00417EFF"/>
    <w:rPr>
      <w:b/>
    </w:rPr>
  </w:style>
  <w:style w:type="paragraph" w:customStyle="1" w:styleId="3440">
    <w:name w:val="34_Заголовок_4_Приложение"/>
    <w:basedOn w:val="34b"/>
    <w:next w:val="34b"/>
    <w:rsid w:val="00417EFF"/>
    <w:pPr>
      <w:keepNext/>
      <w:keepLines/>
      <w:numPr>
        <w:ilvl w:val="3"/>
        <w:numId w:val="4"/>
      </w:numPr>
      <w:spacing w:before="480" w:after="240"/>
      <w:ind w:firstLine="0"/>
      <w:outlineLvl w:val="3"/>
    </w:pPr>
    <w:rPr>
      <w:rFonts w:ascii="Arial" w:hAnsi="Arial"/>
      <w:b/>
    </w:rPr>
  </w:style>
  <w:style w:type="paragraph" w:customStyle="1" w:styleId="3410">
    <w:name w:val="34_Таблица_Список_Марк_1"/>
    <w:basedOn w:val="34ff5"/>
    <w:link w:val="341b"/>
    <w:rsid w:val="00417EFF"/>
    <w:pPr>
      <w:numPr>
        <w:numId w:val="12"/>
      </w:numPr>
    </w:pPr>
  </w:style>
  <w:style w:type="character" w:customStyle="1" w:styleId="34fff5">
    <w:name w:val="34_Знак_Гиперссылка"/>
    <w:rsid w:val="00417EFF"/>
    <w:rPr>
      <w:color w:val="0000FF"/>
      <w:u w:val="single"/>
      <w:lang w:val="en-US" w:eastAsia="x-none"/>
    </w:rPr>
  </w:style>
  <w:style w:type="paragraph" w:customStyle="1" w:styleId="3432">
    <w:name w:val="34_Список_Марк_3"/>
    <w:basedOn w:val="34b"/>
    <w:link w:val="3434"/>
    <w:qFormat/>
    <w:rsid w:val="00417EFF"/>
    <w:pPr>
      <w:numPr>
        <w:ilvl w:val="2"/>
        <w:numId w:val="10"/>
      </w:numPr>
    </w:pPr>
  </w:style>
  <w:style w:type="paragraph" w:customStyle="1" w:styleId="3422">
    <w:name w:val="34_Таблица_Список_Нум_2"/>
    <w:basedOn w:val="34ff5"/>
    <w:rsid w:val="00417EFF"/>
    <w:pPr>
      <w:numPr>
        <w:numId w:val="15"/>
      </w:numPr>
    </w:pPr>
  </w:style>
  <w:style w:type="paragraph" w:customStyle="1" w:styleId="34fff6">
    <w:name w:val="34_Таблица_Список_Абзац"/>
    <w:basedOn w:val="34ff5"/>
    <w:link w:val="34fff7"/>
    <w:rsid w:val="00417EFF"/>
    <w:pPr>
      <w:ind w:left="720"/>
    </w:pPr>
  </w:style>
  <w:style w:type="paragraph" w:customStyle="1" w:styleId="3420">
    <w:name w:val="34_Таблица_Список_Марк_2"/>
    <w:basedOn w:val="34ff5"/>
    <w:link w:val="3426"/>
    <w:rsid w:val="00417EFF"/>
    <w:pPr>
      <w:numPr>
        <w:numId w:val="13"/>
      </w:numPr>
    </w:pPr>
  </w:style>
  <w:style w:type="paragraph" w:customStyle="1" w:styleId="3430">
    <w:name w:val="34_Таблица_Список_Нум_3"/>
    <w:basedOn w:val="34ff5"/>
    <w:rsid w:val="00417EFF"/>
    <w:pPr>
      <w:numPr>
        <w:numId w:val="16"/>
      </w:numPr>
    </w:pPr>
  </w:style>
  <w:style w:type="paragraph" w:customStyle="1" w:styleId="34fff8">
    <w:name w:val="34_Колонтитул_Номер_страницы"/>
    <w:basedOn w:val="34b"/>
    <w:rsid w:val="00417EFF"/>
    <w:pPr>
      <w:spacing w:before="120"/>
      <w:ind w:firstLine="0"/>
      <w:jc w:val="center"/>
    </w:pPr>
    <w:rPr>
      <w:sz w:val="22"/>
    </w:rPr>
  </w:style>
  <w:style w:type="paragraph" w:customStyle="1" w:styleId="34fff9">
    <w:name w:val="34_Таблица_Сноска"/>
    <w:basedOn w:val="34b"/>
    <w:rsid w:val="00417EFF"/>
    <w:pPr>
      <w:spacing w:before="60" w:after="60" w:line="240" w:lineRule="auto"/>
      <w:ind w:firstLine="284"/>
      <w:contextualSpacing/>
    </w:pPr>
    <w:rPr>
      <w:sz w:val="18"/>
    </w:rPr>
  </w:style>
  <w:style w:type="paragraph" w:customStyle="1" w:styleId="347">
    <w:name w:val="34_Врезка_Примечание_Список"/>
    <w:basedOn w:val="34b"/>
    <w:rsid w:val="00417EFF"/>
    <w:pPr>
      <w:numPr>
        <w:numId w:val="3"/>
      </w:numPr>
      <w:spacing w:after="360"/>
      <w:contextualSpacing/>
    </w:pPr>
  </w:style>
  <w:style w:type="paragraph" w:customStyle="1" w:styleId="34fffa">
    <w:name w:val="34_Отбивка_после_таблицы"/>
    <w:basedOn w:val="34b"/>
    <w:next w:val="34b"/>
    <w:qFormat/>
    <w:rsid w:val="00417EFF"/>
    <w:pPr>
      <w:spacing w:after="240"/>
    </w:pPr>
  </w:style>
  <w:style w:type="paragraph" w:customStyle="1" w:styleId="34fffb">
    <w:name w:val="34_Врезка_Примечание_Заголовок"/>
    <w:basedOn w:val="34ff1"/>
    <w:next w:val="347"/>
    <w:rsid w:val="00417EFF"/>
    <w:pPr>
      <w:keepNext/>
      <w:spacing w:after="120"/>
    </w:pPr>
    <w:rPr>
      <w:b/>
    </w:rPr>
  </w:style>
  <w:style w:type="paragraph" w:customStyle="1" w:styleId="34">
    <w:name w:val="34_Сноска_Список"/>
    <w:basedOn w:val="34b"/>
    <w:rsid w:val="00417EFF"/>
    <w:pPr>
      <w:numPr>
        <w:numId w:val="8"/>
      </w:numPr>
      <w:spacing w:line="240" w:lineRule="auto"/>
      <w:jc w:val="left"/>
    </w:pPr>
    <w:rPr>
      <w:sz w:val="18"/>
    </w:rPr>
  </w:style>
  <w:style w:type="paragraph" w:customStyle="1" w:styleId="34fff">
    <w:name w:val="34_ТЛ_Тип_документа"/>
    <w:basedOn w:val="34ffb"/>
    <w:next w:val="34ffc"/>
    <w:rsid w:val="00417EFF"/>
    <w:pPr>
      <w:spacing w:line="240" w:lineRule="auto"/>
    </w:pPr>
  </w:style>
  <w:style w:type="paragraph" w:customStyle="1" w:styleId="3412">
    <w:name w:val="34_Таблица_Список_Нум_1"/>
    <w:basedOn w:val="34ff5"/>
    <w:link w:val="341c"/>
    <w:rsid w:val="00417EFF"/>
    <w:pPr>
      <w:numPr>
        <w:numId w:val="14"/>
      </w:numPr>
    </w:pPr>
  </w:style>
  <w:style w:type="paragraph" w:styleId="Revision">
    <w:name w:val="Revision"/>
    <w:hidden/>
    <w:uiPriority w:val="99"/>
    <w:semiHidden/>
    <w:rsid w:val="00417EFF"/>
    <w:rPr>
      <w:sz w:val="24"/>
      <w:lang w:eastAsia="en-US"/>
    </w:rPr>
  </w:style>
  <w:style w:type="paragraph" w:customStyle="1" w:styleId="34fffc">
    <w:name w:val="34_Отбивка_после_раздела"/>
    <w:basedOn w:val="34b"/>
    <w:qFormat/>
    <w:rsid w:val="00417EFF"/>
  </w:style>
  <w:style w:type="paragraph" w:customStyle="1" w:styleId="34fffd">
    <w:name w:val="34_Пример_Заголовок"/>
    <w:basedOn w:val="34f7"/>
    <w:next w:val="34f7"/>
    <w:rsid w:val="00417EFF"/>
    <w:pPr>
      <w:keepNext/>
      <w:spacing w:after="120"/>
    </w:pPr>
    <w:rPr>
      <w:b/>
    </w:rPr>
  </w:style>
  <w:style w:type="character" w:customStyle="1" w:styleId="34fffe">
    <w:name w:val="34_Знак_Нижний_индекс"/>
    <w:rsid w:val="00417EFF"/>
    <w:rPr>
      <w:vertAlign w:val="subscript"/>
    </w:rPr>
  </w:style>
  <w:style w:type="character" w:customStyle="1" w:styleId="a1">
    <w:name w:val="*Основной текст Знак"/>
    <w:link w:val="a2"/>
    <w:qFormat/>
    <w:locked/>
    <w:rsid w:val="00E57670"/>
    <w:rPr>
      <w:rFonts w:ascii="Arial Unicode MS" w:eastAsia="Arial Unicode MS"/>
      <w:sz w:val="24"/>
      <w:lang w:val="x-none" w:eastAsia="en-US"/>
    </w:rPr>
  </w:style>
  <w:style w:type="paragraph" w:styleId="Header">
    <w:name w:val="header"/>
    <w:basedOn w:val="34b"/>
    <w:link w:val="HeaderChar"/>
    <w:uiPriority w:val="99"/>
    <w:locked/>
    <w:rsid w:val="00070481"/>
    <w:pPr>
      <w:spacing w:line="240" w:lineRule="auto"/>
      <w:ind w:firstLine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70481"/>
    <w:rPr>
      <w:rFonts w:cs="Times New Roman"/>
      <w:sz w:val="28"/>
    </w:rPr>
  </w:style>
  <w:style w:type="paragraph" w:customStyle="1" w:styleId="a2">
    <w:name w:val="*Основной текст"/>
    <w:basedOn w:val="Normal"/>
    <w:link w:val="a1"/>
    <w:qFormat/>
    <w:locked/>
    <w:rsid w:val="00E57670"/>
    <w:pPr>
      <w:spacing w:line="360" w:lineRule="auto"/>
      <w:ind w:firstLine="567"/>
    </w:pPr>
    <w:rPr>
      <w:rFonts w:ascii="Arial Unicode MS" w:eastAsia="Arial Unicode MS" w:cs="Arial Unicode MS"/>
      <w:lang w:eastAsia="en-US"/>
    </w:rPr>
  </w:style>
  <w:style w:type="paragraph" w:customStyle="1" w:styleId="34ffff">
    <w:name w:val="34_Список_Марк_Вводная_фраза"/>
    <w:basedOn w:val="34b"/>
    <w:next w:val="3417"/>
    <w:link w:val="34ffff0"/>
    <w:qFormat/>
    <w:rsid w:val="00417EFF"/>
    <w:pPr>
      <w:keepNext/>
    </w:pPr>
  </w:style>
  <w:style w:type="character" w:customStyle="1" w:styleId="3434">
    <w:name w:val="34_Список_Марк_3 Знак"/>
    <w:basedOn w:val="34d"/>
    <w:link w:val="3432"/>
    <w:locked/>
    <w:rsid w:val="008E3C7D"/>
    <w:rPr>
      <w:sz w:val="28"/>
      <w:lang w:val="x-none" w:eastAsia="x-none"/>
    </w:rPr>
  </w:style>
  <w:style w:type="character" w:customStyle="1" w:styleId="34ffff0">
    <w:name w:val="34_Список_Марк_Вводная_фраза Знак"/>
    <w:basedOn w:val="34d"/>
    <w:link w:val="34ffff"/>
    <w:locked/>
    <w:rsid w:val="00417EFF"/>
    <w:rPr>
      <w:rFonts w:cs="Times New Roman"/>
      <w:sz w:val="28"/>
      <w:lang w:val="x-none" w:eastAsia="x-none"/>
    </w:rPr>
  </w:style>
  <w:style w:type="character" w:customStyle="1" w:styleId="34ff3">
    <w:name w:val="34_Список_Нум_Вводная_фраза Знак"/>
    <w:basedOn w:val="34d"/>
    <w:link w:val="34ff2"/>
    <w:locked/>
    <w:rsid w:val="00417EFF"/>
    <w:rPr>
      <w:rFonts w:cs="Times New Roman"/>
      <w:sz w:val="28"/>
      <w:lang w:val="x-none" w:eastAsia="x-none"/>
    </w:rPr>
  </w:style>
  <w:style w:type="character" w:customStyle="1" w:styleId="341b">
    <w:name w:val="34_Таблица_Список_Марк_1 Знак"/>
    <w:basedOn w:val="DefaultParagraphFont"/>
    <w:link w:val="3410"/>
    <w:locked/>
    <w:rsid w:val="00546EAF"/>
    <w:rPr>
      <w:sz w:val="28"/>
    </w:rPr>
  </w:style>
  <w:style w:type="character" w:customStyle="1" w:styleId="3426">
    <w:name w:val="34_Таблица_Список_Марк_2 Знак"/>
    <w:basedOn w:val="DefaultParagraphFont"/>
    <w:link w:val="3420"/>
    <w:locked/>
    <w:rsid w:val="00546EAF"/>
    <w:rPr>
      <w:sz w:val="28"/>
    </w:rPr>
  </w:style>
  <w:style w:type="character" w:customStyle="1" w:styleId="341c">
    <w:name w:val="34_Таблица_Список_Нум_1 Знак"/>
    <w:basedOn w:val="DefaultParagraphFont"/>
    <w:link w:val="3412"/>
    <w:locked/>
    <w:rsid w:val="00546EAF"/>
    <w:rPr>
      <w:sz w:val="28"/>
    </w:rPr>
  </w:style>
  <w:style w:type="character" w:customStyle="1" w:styleId="34ffa">
    <w:name w:val="34_Таблица_Шапка Знак"/>
    <w:basedOn w:val="DefaultParagraphFont"/>
    <w:link w:val="34ff9"/>
    <w:locked/>
    <w:rsid w:val="00417EFF"/>
    <w:rPr>
      <w:rFonts w:cs="Times New Roman"/>
      <w:b/>
      <w:sz w:val="24"/>
      <w:lang w:val="x-none" w:eastAsia="x-none"/>
    </w:rPr>
  </w:style>
  <w:style w:type="paragraph" w:customStyle="1" w:styleId="340">
    <w:name w:val="34_Процедура_Шаг"/>
    <w:basedOn w:val="34b"/>
    <w:link w:val="34ffff1"/>
    <w:qFormat/>
    <w:rsid w:val="00417EFF"/>
    <w:pPr>
      <w:numPr>
        <w:numId w:val="6"/>
      </w:numPr>
    </w:pPr>
  </w:style>
  <w:style w:type="paragraph" w:customStyle="1" w:styleId="344">
    <w:name w:val="34_Процедура_Подшаг"/>
    <w:basedOn w:val="34b"/>
    <w:link w:val="34ffff2"/>
    <w:qFormat/>
    <w:rsid w:val="00417EFF"/>
    <w:pPr>
      <w:numPr>
        <w:ilvl w:val="1"/>
        <w:numId w:val="6"/>
      </w:numPr>
    </w:pPr>
  </w:style>
  <w:style w:type="character" w:customStyle="1" w:styleId="34ffff1">
    <w:name w:val="34_Процедура_Шаг Знак"/>
    <w:basedOn w:val="34d"/>
    <w:link w:val="340"/>
    <w:locked/>
    <w:rsid w:val="00546EAF"/>
    <w:rPr>
      <w:sz w:val="28"/>
      <w:lang w:val="x-none" w:eastAsia="x-none"/>
    </w:rPr>
  </w:style>
  <w:style w:type="paragraph" w:customStyle="1" w:styleId="34ffff3">
    <w:name w:val="34_Процедура_Вводная_фраза"/>
    <w:basedOn w:val="34b"/>
    <w:next w:val="340"/>
    <w:qFormat/>
    <w:rsid w:val="00417EFF"/>
    <w:pPr>
      <w:keepNext/>
    </w:pPr>
  </w:style>
  <w:style w:type="character" w:customStyle="1" w:styleId="34ffff2">
    <w:name w:val="34_Процедура_Подшаг Знак"/>
    <w:basedOn w:val="34d"/>
    <w:link w:val="344"/>
    <w:locked/>
    <w:rsid w:val="00546EAF"/>
    <w:rPr>
      <w:sz w:val="28"/>
      <w:lang w:val="x-none" w:eastAsia="x-none"/>
    </w:rPr>
  </w:style>
  <w:style w:type="character" w:customStyle="1" w:styleId="34ffff4">
    <w:name w:val="34_Знак_Клавиши"/>
    <w:rsid w:val="00417EFF"/>
    <w:rPr>
      <w:rFonts w:ascii="Calibri" w:hAnsi="Calibri"/>
      <w:caps/>
      <w:lang w:val="en-US" w:eastAsia="x-none"/>
    </w:rPr>
  </w:style>
  <w:style w:type="character" w:customStyle="1" w:styleId="34ffff5">
    <w:name w:val="34_Знак_Программный_код"/>
    <w:rsid w:val="00417EFF"/>
    <w:rPr>
      <w:rFonts w:ascii="Courier New" w:hAnsi="Courier New"/>
    </w:rPr>
  </w:style>
  <w:style w:type="paragraph" w:customStyle="1" w:styleId="34ffff6">
    <w:name w:val="34_Отбивка_после_примера"/>
    <w:basedOn w:val="34b"/>
    <w:next w:val="34b"/>
    <w:rsid w:val="00417EFF"/>
  </w:style>
  <w:style w:type="paragraph" w:customStyle="1" w:styleId="345">
    <w:name w:val="34_Пример_Список"/>
    <w:basedOn w:val="34f7"/>
    <w:rsid w:val="00417EFF"/>
    <w:pPr>
      <w:numPr>
        <w:numId w:val="5"/>
      </w:numPr>
      <w:spacing w:before="0"/>
    </w:pPr>
  </w:style>
  <w:style w:type="paragraph" w:customStyle="1" w:styleId="34ffff7">
    <w:name w:val="34_Листинг_Заголовок"/>
    <w:basedOn w:val="34b"/>
    <w:next w:val="34fff3"/>
    <w:rsid w:val="00417EFF"/>
    <w:pPr>
      <w:keepNext/>
      <w:keepLines/>
      <w:spacing w:before="360" w:after="120"/>
      <w:ind w:left="720" w:firstLine="0"/>
    </w:pPr>
  </w:style>
  <w:style w:type="paragraph" w:customStyle="1" w:styleId="34ffff8">
    <w:name w:val="34_Процедура_Примечание"/>
    <w:basedOn w:val="34b"/>
    <w:link w:val="34ffff9"/>
    <w:qFormat/>
    <w:rsid w:val="00417EFF"/>
    <w:pPr>
      <w:keepLines/>
      <w:spacing w:before="360" w:after="360"/>
      <w:ind w:left="1191" w:firstLine="0"/>
    </w:pPr>
  </w:style>
  <w:style w:type="character" w:customStyle="1" w:styleId="34ffff9">
    <w:name w:val="34_Процедура_Примечание Знак"/>
    <w:basedOn w:val="34d"/>
    <w:link w:val="34ffff8"/>
    <w:locked/>
    <w:rsid w:val="00546EAF"/>
    <w:rPr>
      <w:rFonts w:cs="Times New Roman"/>
      <w:sz w:val="28"/>
      <w:lang w:val="x-none" w:eastAsia="x-none"/>
    </w:rPr>
  </w:style>
  <w:style w:type="paragraph" w:customStyle="1" w:styleId="34ffffa">
    <w:name w:val="34_ТЛ_Подпись_Шапка"/>
    <w:basedOn w:val="34fff2"/>
    <w:next w:val="34ffffb"/>
    <w:rsid w:val="00417EFF"/>
  </w:style>
  <w:style w:type="paragraph" w:customStyle="1" w:styleId="34ffffb">
    <w:name w:val="34_ТЛ_Подпись"/>
    <w:basedOn w:val="34f5"/>
    <w:rsid w:val="00417EFF"/>
  </w:style>
  <w:style w:type="paragraph" w:customStyle="1" w:styleId="34ffffc">
    <w:name w:val="34_ТЛ_Подпись_скрытый"/>
    <w:basedOn w:val="34ffffb"/>
    <w:rsid w:val="00417EFF"/>
    <w:rPr>
      <w:vanish/>
    </w:rPr>
  </w:style>
  <w:style w:type="paragraph" w:customStyle="1" w:styleId="34ffffd">
    <w:name w:val="34_Комментарий_Философта"/>
    <w:basedOn w:val="34b"/>
    <w:rsid w:val="00417EFF"/>
    <w:rPr>
      <w:rFonts w:ascii="Arial Narrow" w:hAnsi="Arial Narrow"/>
      <w:vanish/>
      <w:color w:val="0000FF"/>
    </w:rPr>
  </w:style>
  <w:style w:type="paragraph" w:customStyle="1" w:styleId="34a0">
    <w:name w:val="34_Комментaрий_из_ГОСТ"/>
    <w:basedOn w:val="34b"/>
    <w:rsid w:val="00417EFF"/>
    <w:rPr>
      <w:rFonts w:ascii="Arial Narrow" w:hAnsi="Arial Narrow"/>
      <w:vanish/>
    </w:rPr>
  </w:style>
  <w:style w:type="character" w:customStyle="1" w:styleId="34ffffe">
    <w:name w:val="34_Знак_Примечание_Подпись"/>
    <w:qFormat/>
    <w:rsid w:val="00417EFF"/>
    <w:rPr>
      <w:rFonts w:ascii="Times New Roman" w:hAnsi="Times New Roman"/>
      <w:b/>
      <w:sz w:val="24"/>
    </w:rPr>
  </w:style>
  <w:style w:type="paragraph" w:customStyle="1" w:styleId="34fffff">
    <w:name w:val="34_Таблица_Сноска_Линия"/>
    <w:basedOn w:val="34fff9"/>
    <w:next w:val="34fff9"/>
    <w:rsid w:val="00417EFF"/>
    <w:pPr>
      <w:keepNext/>
    </w:pPr>
  </w:style>
  <w:style w:type="paragraph" w:customStyle="1" w:styleId="34fffff0">
    <w:name w:val="34_ТЛ_Организация"/>
    <w:basedOn w:val="34ffb"/>
    <w:next w:val="34ffb"/>
    <w:rsid w:val="00417EFF"/>
    <w:rPr>
      <w:b/>
    </w:rPr>
  </w:style>
  <w:style w:type="paragraph" w:customStyle="1" w:styleId="34fffff1">
    <w:name w:val="34_Таблица_Примечание"/>
    <w:basedOn w:val="34fff9"/>
    <w:rsid w:val="00417EFF"/>
    <w:rPr>
      <w:sz w:val="24"/>
    </w:rPr>
  </w:style>
  <w:style w:type="character" w:customStyle="1" w:styleId="34fffff2">
    <w:name w:val="34_Знак_Значение"/>
    <w:qFormat/>
    <w:rsid w:val="00417EFF"/>
    <w:rPr>
      <w:rFonts w:ascii="Calibri" w:hAnsi="Calibri"/>
    </w:rPr>
  </w:style>
  <w:style w:type="character" w:styleId="Hyperlink">
    <w:name w:val="Hyperlink"/>
    <w:basedOn w:val="DefaultParagraphFont"/>
    <w:uiPriority w:val="99"/>
    <w:locked/>
    <w:rsid w:val="00417EFF"/>
    <w:rPr>
      <w:rFonts w:cs="Times New Roman"/>
      <w:color w:val="0000FF"/>
      <w:u w:val="single"/>
    </w:rPr>
  </w:style>
  <w:style w:type="paragraph" w:customStyle="1" w:styleId="34fffff3">
    <w:name w:val="34_Рисунок_Подпись"/>
    <w:basedOn w:val="34b"/>
    <w:rsid w:val="00417EFF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34fffff4">
    <w:name w:val="34_ТЛ_Количество_листов"/>
    <w:basedOn w:val="34ffb"/>
    <w:next w:val="34ffb"/>
    <w:rsid w:val="00417EFF"/>
  </w:style>
  <w:style w:type="paragraph" w:customStyle="1" w:styleId="341d">
    <w:name w:val="34_Колонтитул_Нижний_1я_страница"/>
    <w:basedOn w:val="34b"/>
    <w:rsid w:val="00417EFF"/>
    <w:pPr>
      <w:spacing w:before="2320"/>
    </w:pPr>
  </w:style>
  <w:style w:type="paragraph" w:customStyle="1" w:styleId="34a">
    <w:name w:val="34_Процедура_Шаг_Единичный"/>
    <w:basedOn w:val="34b"/>
    <w:qFormat/>
    <w:rsid w:val="00417EFF"/>
    <w:pPr>
      <w:numPr>
        <w:numId w:val="7"/>
      </w:numPr>
    </w:pPr>
  </w:style>
  <w:style w:type="paragraph" w:customStyle="1" w:styleId="34fffff5">
    <w:name w:val="34_Процедура_Заголовок"/>
    <w:basedOn w:val="34b"/>
    <w:next w:val="34ffff3"/>
    <w:rsid w:val="00417EFF"/>
    <w:pPr>
      <w:keepNext/>
      <w:keepLines/>
      <w:spacing w:before="360" w:after="120"/>
      <w:ind w:left="720" w:firstLine="0"/>
    </w:pPr>
  </w:style>
  <w:style w:type="paragraph" w:customStyle="1" w:styleId="341e">
    <w:name w:val="34_Колонтитул_Ведомость_1я_страница"/>
    <w:basedOn w:val="34b"/>
    <w:rsid w:val="00417EFF"/>
    <w:pPr>
      <w:spacing w:before="1860"/>
    </w:pPr>
  </w:style>
  <w:style w:type="character" w:customStyle="1" w:styleId="3427">
    <w:name w:val="34_Список_Абзац_2 Знак"/>
    <w:basedOn w:val="341f"/>
    <w:link w:val="3428"/>
    <w:locked/>
    <w:rsid w:val="00417EFF"/>
    <w:rPr>
      <w:rFonts w:cs="Times New Roman"/>
      <w:sz w:val="28"/>
      <w:lang w:val="x-none" w:eastAsia="x-none"/>
    </w:rPr>
  </w:style>
  <w:style w:type="character" w:customStyle="1" w:styleId="34fff7">
    <w:name w:val="34_Таблица_Список_Абзац Знак"/>
    <w:basedOn w:val="DefaultParagraphFont"/>
    <w:link w:val="34fff6"/>
    <w:locked/>
    <w:rsid w:val="00417EFF"/>
    <w:rPr>
      <w:rFonts w:cs="Times New Roman"/>
      <w:sz w:val="28"/>
      <w:lang w:val="x-none" w:eastAsia="x-none"/>
    </w:rPr>
  </w:style>
  <w:style w:type="paragraph" w:customStyle="1" w:styleId="34fffff6">
    <w:name w:val="34_Процедура_Абзац_Подшага"/>
    <w:basedOn w:val="34fffff7"/>
    <w:rsid w:val="00417EFF"/>
    <w:pPr>
      <w:ind w:left="1888"/>
    </w:pPr>
  </w:style>
  <w:style w:type="character" w:customStyle="1" w:styleId="34ff6">
    <w:name w:val="34_Таблица_Число_в_ячейке Знак"/>
    <w:basedOn w:val="DefaultParagraphFont"/>
    <w:link w:val="34ff4"/>
    <w:locked/>
    <w:rsid w:val="00417EFF"/>
    <w:rPr>
      <w:rFonts w:cs="Arial"/>
      <w:bCs/>
      <w:sz w:val="28"/>
      <w:lang w:val="x-none" w:eastAsia="x-none"/>
    </w:rPr>
  </w:style>
  <w:style w:type="paragraph" w:customStyle="1" w:styleId="341f0">
    <w:name w:val="34_Список_Абзац_1"/>
    <w:basedOn w:val="34b"/>
    <w:link w:val="341f"/>
    <w:qFormat/>
    <w:rsid w:val="00417EFF"/>
    <w:pPr>
      <w:ind w:left="1191" w:firstLine="0"/>
    </w:pPr>
  </w:style>
  <w:style w:type="character" w:customStyle="1" w:styleId="34ff8">
    <w:name w:val="34_Таблица_Объединенная_ячейка Знак"/>
    <w:basedOn w:val="DefaultParagraphFont"/>
    <w:link w:val="34ff7"/>
    <w:locked/>
    <w:rsid w:val="00417EFF"/>
    <w:rPr>
      <w:rFonts w:cs="Times New Roman"/>
      <w:sz w:val="28"/>
      <w:lang w:val="x-none" w:eastAsia="x-none"/>
    </w:rPr>
  </w:style>
  <w:style w:type="character" w:customStyle="1" w:styleId="341f">
    <w:name w:val="34_Список_Абзац_1 Знак"/>
    <w:basedOn w:val="34d"/>
    <w:link w:val="341f0"/>
    <w:locked/>
    <w:rsid w:val="00417EFF"/>
    <w:rPr>
      <w:rFonts w:cs="Times New Roman"/>
      <w:sz w:val="28"/>
      <w:lang w:val="x-none" w:eastAsia="x-none"/>
    </w:rPr>
  </w:style>
  <w:style w:type="paragraph" w:customStyle="1" w:styleId="34fffff7">
    <w:name w:val="34_Процедура_Абзац_Шага"/>
    <w:basedOn w:val="34b"/>
    <w:rsid w:val="00417EFF"/>
    <w:pPr>
      <w:ind w:left="1191" w:firstLine="0"/>
    </w:pPr>
  </w:style>
  <w:style w:type="paragraph" w:customStyle="1" w:styleId="3428">
    <w:name w:val="34_Список_Абзац_2"/>
    <w:basedOn w:val="341f0"/>
    <w:link w:val="3427"/>
    <w:rsid w:val="00417EFF"/>
    <w:pPr>
      <w:ind w:left="1888"/>
    </w:pPr>
  </w:style>
  <w:style w:type="character" w:styleId="FootnoteReference">
    <w:name w:val="footnote reference"/>
    <w:basedOn w:val="DefaultParagraphFont"/>
    <w:uiPriority w:val="99"/>
    <w:semiHidden/>
    <w:locked/>
    <w:rsid w:val="00417EFF"/>
    <w:rPr>
      <w:rFonts w:cs="Times New Roman"/>
      <w:vertAlign w:val="superscript"/>
    </w:rPr>
  </w:style>
  <w:style w:type="paragraph" w:styleId="Caption">
    <w:name w:val="caption"/>
    <w:basedOn w:val="34b"/>
    <w:next w:val="34b"/>
    <w:uiPriority w:val="35"/>
    <w:locked/>
    <w:rsid w:val="00417EFF"/>
    <w:pPr>
      <w:spacing w:after="200"/>
    </w:pPr>
    <w:rPr>
      <w:bCs/>
      <w:szCs w:val="18"/>
    </w:rPr>
  </w:style>
  <w:style w:type="paragraph" w:styleId="Footer">
    <w:name w:val="footer"/>
    <w:basedOn w:val="34b"/>
    <w:link w:val="FooterChar"/>
    <w:uiPriority w:val="99"/>
    <w:locked/>
    <w:rsid w:val="00417EFF"/>
    <w:pPr>
      <w:spacing w:before="20" w:after="120"/>
      <w:ind w:firstLine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7EFF"/>
    <w:rPr>
      <w:rFonts w:cs="Times New Roman"/>
      <w:lang w:val="x-none" w:eastAsia="x-none"/>
    </w:rPr>
  </w:style>
  <w:style w:type="character" w:styleId="PageNumber">
    <w:name w:val="page number"/>
    <w:basedOn w:val="DefaultParagraphFont"/>
    <w:uiPriority w:val="99"/>
    <w:locked/>
    <w:rsid w:val="00417EFF"/>
    <w:rPr>
      <w:rFonts w:cs="Times New Roman"/>
    </w:rPr>
  </w:style>
  <w:style w:type="paragraph" w:customStyle="1" w:styleId="a3">
    <w:name w:val="Основной_текст_абзаца"/>
    <w:basedOn w:val="Normal"/>
    <w:next w:val="Normal"/>
    <w:qFormat/>
    <w:locked/>
    <w:rsid w:val="00CF257D"/>
    <w:pPr>
      <w:ind w:firstLine="709"/>
      <w:jc w:val="both"/>
    </w:pPr>
    <w:rPr>
      <w:bCs/>
    </w:rPr>
  </w:style>
  <w:style w:type="character" w:customStyle="1" w:styleId="a4">
    <w:name w:val="ТаблНазвание Знак"/>
    <w:basedOn w:val="DefaultParagraphFont"/>
    <w:link w:val="a5"/>
    <w:locked/>
    <w:rsid w:val="004B62BD"/>
    <w:rPr>
      <w:rFonts w:eastAsia="Times New Roman" w:cs="Times New Roman"/>
      <w:b/>
      <w:bCs/>
      <w:sz w:val="24"/>
    </w:rPr>
  </w:style>
  <w:style w:type="paragraph" w:customStyle="1" w:styleId="a5">
    <w:name w:val="ТаблНазвание"/>
    <w:basedOn w:val="Normal"/>
    <w:link w:val="a4"/>
    <w:qFormat/>
    <w:locked/>
    <w:rsid w:val="004B62BD"/>
    <w:pPr>
      <w:keepNext/>
      <w:tabs>
        <w:tab w:val="left" w:pos="9356"/>
      </w:tabs>
      <w:spacing w:before="120"/>
      <w:ind w:firstLine="709"/>
      <w:contextualSpacing/>
    </w:pPr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locked/>
    <w:rsid w:val="00417EFF"/>
    <w:pPr>
      <w:spacing w:after="100" w:line="276" w:lineRule="auto"/>
      <w:ind w:left="1760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34b"/>
    <w:link w:val="FootnoteTextChar"/>
    <w:uiPriority w:val="99"/>
    <w:locked/>
    <w:rsid w:val="00417EFF"/>
    <w:pPr>
      <w:spacing w:after="6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17EFF"/>
    <w:rPr>
      <w:rFonts w:cs="Times New Roman"/>
      <w:sz w:val="18"/>
      <w:lang w:val="x-none" w:eastAsia="x-none"/>
    </w:rPr>
  </w:style>
  <w:style w:type="character" w:styleId="FollowedHyperlink">
    <w:name w:val="FollowedHyperlink"/>
    <w:basedOn w:val="DefaultParagraphFont"/>
    <w:uiPriority w:val="99"/>
    <w:locked/>
    <w:rsid w:val="00417EFF"/>
    <w:rPr>
      <w:rFonts w:cs="Times New Roman"/>
      <w:color w:val="auto"/>
    </w:rPr>
  </w:style>
  <w:style w:type="character" w:customStyle="1" w:styleId="a6">
    <w:name w:val="Основной текст Знак"/>
    <w:semiHidden/>
    <w:locked/>
    <w:rsid w:val="00417EFF"/>
    <w:rPr>
      <w:rFonts w:ascii="Arial" w:hAnsi="Arial"/>
      <w:sz w:val="24"/>
    </w:rPr>
  </w:style>
  <w:style w:type="character" w:customStyle="1" w:styleId="a7">
    <w:name w:val="Текст примечания Знак"/>
    <w:semiHidden/>
    <w:locked/>
    <w:rsid w:val="00417EFF"/>
    <w:rPr>
      <w:rFonts w:ascii="Arial" w:hAnsi="Arial"/>
    </w:rPr>
  </w:style>
  <w:style w:type="character" w:customStyle="1" w:styleId="a8">
    <w:name w:val="Тема примечания Знак"/>
    <w:semiHidden/>
    <w:locked/>
    <w:rsid w:val="00417EFF"/>
    <w:rPr>
      <w:rFonts w:ascii="Arial" w:hAnsi="Arial"/>
      <w:b/>
    </w:rPr>
  </w:style>
  <w:style w:type="character" w:customStyle="1" w:styleId="a9">
    <w:name w:val="Текст выноски Знак"/>
    <w:semiHidden/>
    <w:locked/>
    <w:rsid w:val="00417EFF"/>
    <w:rPr>
      <w:rFonts w:ascii="Tahoma" w:hAnsi="Tahoma"/>
      <w:sz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417EF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17EFF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417E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17EFF"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417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17EF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locked/>
    <w:rsid w:val="00417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7E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17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бычный 1 Знак"/>
    <w:link w:val="10"/>
    <w:qFormat/>
    <w:locked/>
    <w:rsid w:val="00FF3E8D"/>
    <w:rPr>
      <w:sz w:val="24"/>
    </w:rPr>
  </w:style>
  <w:style w:type="paragraph" w:customStyle="1" w:styleId="10">
    <w:name w:val="Обычный 1"/>
    <w:basedOn w:val="Normal"/>
    <w:link w:val="1"/>
    <w:qFormat/>
    <w:locked/>
    <w:rsid w:val="00FF3E8D"/>
    <w:pPr>
      <w:suppressAutoHyphens/>
      <w:spacing w:line="360" w:lineRule="auto"/>
      <w:ind w:firstLine="709"/>
      <w:jc w:val="both"/>
    </w:pPr>
    <w:rPr>
      <w:szCs w:val="24"/>
    </w:rPr>
  </w:style>
  <w:style w:type="paragraph" w:customStyle="1" w:styleId="a0">
    <w:name w:val="Маркированный"/>
    <w:basedOn w:val="Normal"/>
    <w:qFormat/>
    <w:locked/>
    <w:rsid w:val="003C2A7B"/>
    <w:pPr>
      <w:numPr>
        <w:numId w:val="2"/>
      </w:numPr>
      <w:suppressAutoHyphens/>
      <w:spacing w:line="360" w:lineRule="auto"/>
      <w:jc w:val="both"/>
    </w:pPr>
    <w:rPr>
      <w:color w:val="000000"/>
      <w:szCs w:val="16"/>
      <w:lang w:eastAsia="en-US"/>
    </w:rPr>
  </w:style>
  <w:style w:type="paragraph" w:customStyle="1" w:styleId="346">
    <w:name w:val="34_Абзац_нумерованный"/>
    <w:basedOn w:val="Normal"/>
    <w:link w:val="34fffff8"/>
    <w:qFormat/>
    <w:rsid w:val="00070481"/>
    <w:pPr>
      <w:numPr>
        <w:ilvl w:val="3"/>
        <w:numId w:val="18"/>
      </w:numPr>
      <w:spacing w:after="160" w:line="259" w:lineRule="auto"/>
    </w:pPr>
    <w:rPr>
      <w:sz w:val="28"/>
      <w:szCs w:val="22"/>
      <w:lang w:eastAsia="en-US"/>
    </w:rPr>
  </w:style>
  <w:style w:type="character" w:customStyle="1" w:styleId="34fffff8">
    <w:name w:val="34_Абзац_нумерованный Знак"/>
    <w:basedOn w:val="DefaultParagraphFont"/>
    <w:link w:val="346"/>
    <w:locked/>
    <w:rsid w:val="00070481"/>
    <w:rPr>
      <w:sz w:val="28"/>
      <w:szCs w:val="22"/>
      <w:lang w:eastAsia="en-US"/>
    </w:rPr>
  </w:style>
  <w:style w:type="paragraph" w:customStyle="1" w:styleId="34fffff9">
    <w:name w:val="34_Заголовок _абзац_нумерованный"/>
    <w:basedOn w:val="Normal"/>
    <w:link w:val="34fffffa"/>
    <w:qFormat/>
    <w:rsid w:val="00070481"/>
    <w:pPr>
      <w:spacing w:after="160" w:line="259" w:lineRule="auto"/>
      <w:ind w:left="1440" w:hanging="1080"/>
    </w:pPr>
    <w:rPr>
      <w:sz w:val="28"/>
      <w:szCs w:val="22"/>
      <w:lang w:eastAsia="en-US"/>
    </w:rPr>
  </w:style>
  <w:style w:type="character" w:customStyle="1" w:styleId="34fffffa">
    <w:name w:val="34_Заголовок _абзац_нумерованный Знак"/>
    <w:basedOn w:val="DefaultParagraphFont"/>
    <w:link w:val="34fffff9"/>
    <w:locked/>
    <w:rsid w:val="00070481"/>
    <w:rPr>
      <w:sz w:val="28"/>
      <w:szCs w:val="22"/>
      <w:lang w:eastAsia="en-US"/>
    </w:rPr>
  </w:style>
  <w:style w:type="character" w:customStyle="1" w:styleId="aa">
    <w:name w:val="АНТ Обычный Знак"/>
    <w:basedOn w:val="DefaultParagraphFont"/>
    <w:link w:val="ab"/>
    <w:locked/>
    <w:rsid w:val="00497B85"/>
    <w:rPr>
      <w:rFonts w:cs="Times New Roman"/>
      <w:sz w:val="24"/>
      <w:szCs w:val="24"/>
    </w:rPr>
  </w:style>
  <w:style w:type="paragraph" w:customStyle="1" w:styleId="ab">
    <w:name w:val="АНТ Обычный"/>
    <w:link w:val="aa"/>
    <w:qFormat/>
    <w:rsid w:val="00497B85"/>
    <w:pPr>
      <w:spacing w:before="120" w:after="60" w:line="276" w:lineRule="auto"/>
      <w:ind w:firstLine="709"/>
      <w:jc w:val="both"/>
    </w:pPr>
    <w:rPr>
      <w:sz w:val="24"/>
      <w:szCs w:val="24"/>
    </w:rPr>
  </w:style>
  <w:style w:type="numbering" w:customStyle="1" w:styleId="a">
    <w:name w:val="Приложение"/>
    <w:pPr>
      <w:numPr>
        <w:numId w:val="17"/>
      </w:numPr>
    </w:pPr>
  </w:style>
  <w:style w:type="numbering" w:customStyle="1" w:styleId="348">
    <w:name w:val="34_Список_Нумерованный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C767A6"/>
    <w:pPr>
      <w:pageBreakBefore w:val="0"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4"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5"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970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2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9707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259722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25973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perfect2@mail.ru.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sov_sf\AppData\Roaming\Microsoft\&#1064;&#1072;&#1073;&#1083;&#1086;&#1085;&#1099;\&#1043;&#1054;&#1057;&#1058;_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B920-DC2B-4A0D-AE07-86765AEE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ГОСТ_34</Template>
  <TotalTime>4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техническое задание</vt:lpstr>
      <vt:lpstr>Частное техническое задание</vt:lpstr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техническое задание</dc:title>
  <dc:subject>Шаблон ЧТЗ</dc:subject>
  <dc:creator>Екатерина Мишинёва</dc:creator>
  <cp:keywords/>
  <dc:description/>
  <cp:lastModifiedBy>Арсений Прокаев</cp:lastModifiedBy>
  <cp:revision>2</cp:revision>
  <cp:lastPrinted>2023-10-09T06:42:00Z</cp:lastPrinted>
  <dcterms:created xsi:type="dcterms:W3CDTF">2025-08-12T12:19:00Z</dcterms:created>
  <dcterms:modified xsi:type="dcterms:W3CDTF">2025-08-12T12:19:00Z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01_полное_название_системы">
    <vt:lpwstr>Развитие производственной информационной системы ГАУ «НИАЦ» за счет расширения возможностей функциональных блоков</vt:lpwstr>
  </property>
  <property fmtid="{D5CDD505-2E9C-101B-9397-08002B2CF9AE}" pid="3" name="02_полное_название_системы">
    <vt:lpwstr>по формированию и ведению Проектно-сметного модуля и Библиотеки ТИМ-элементов в части загрузки и выгрузки данных</vt:lpwstr>
  </property>
  <property fmtid="{D5CDD505-2E9C-101B-9397-08002B2CF9AE}" pid="4" name="03_договор_от_№">
    <vt:lpwstr>Договор от [число месяц год] № [ХХХ]</vt:lpwstr>
  </property>
  <property fmtid="{D5CDD505-2E9C-101B-9397-08002B2CF9AE}" pid="5" name="04_год">
    <vt:lpwstr>2023</vt:lpwstr>
  </property>
  <property fmtid="{D5CDD505-2E9C-101B-9397-08002B2CF9AE}" pid="6" name="05_дата_договора">
    <vt:lpwstr>[число месяц год]</vt:lpwstr>
  </property>
</Properties>
</file>